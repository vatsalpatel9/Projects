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5"/>
        <w:tblW w:w="473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855"/>
      </w:tblGrid>
      <w:tr w:rsidR="003D6C17" w:rsidRPr="007F4819" w14:paraId="7284F80C" w14:textId="77777777" w:rsidTr="003D6C17">
        <w:trPr>
          <w:trHeight w:hRule="exact" w:val="1363"/>
        </w:trPr>
        <w:tc>
          <w:tcPr>
            <w:tcW w:w="8855" w:type="dxa"/>
            <w:tcMar>
              <w:top w:w="0" w:type="dxa"/>
              <w:bottom w:w="0" w:type="dxa"/>
            </w:tcMar>
          </w:tcPr>
          <w:p w14:paraId="6B52D4A3" w14:textId="77777777" w:rsidR="003D6C17" w:rsidRPr="007F4819" w:rsidRDefault="003D6C17" w:rsidP="003D6C17">
            <w:pPr>
              <w:pStyle w:val="Title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 xml:space="preserve">Vatsal </w:t>
            </w:r>
            <w:r w:rsidRPr="007F4819">
              <w:rPr>
                <w:rStyle w:val="IntenseEmphasis"/>
                <w:color w:val="000000" w:themeColor="text1"/>
              </w:rPr>
              <w:t>Patel</w:t>
            </w:r>
          </w:p>
          <w:p w14:paraId="63B47071" w14:textId="77777777" w:rsidR="003D6C17" w:rsidRPr="007F4819" w:rsidRDefault="003D6C17" w:rsidP="003D6C17">
            <w:pPr>
              <w:pStyle w:val="ContactInfo"/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 xml:space="preserve">1206 East Main Street, Russellville AR 72801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342AE41D8EE50145A7F50F0693452A18"/>
                </w:placeholder>
                <w:temporary/>
                <w:showingPlcHdr/>
                <w15:appearance w15:val="hidden"/>
              </w:sdtPr>
              <w:sdtEndPr/>
              <w:sdtContent>
                <w:r w:rsidRPr="007F4819">
                  <w:rPr>
                    <w:color w:val="000000" w:themeColor="text1"/>
                  </w:rPr>
                  <w:t>·</w:t>
                </w:r>
              </w:sdtContent>
            </w:sdt>
            <w:r w:rsidRPr="007F4819">
              <w:rPr>
                <w:color w:val="000000" w:themeColor="text1"/>
              </w:rPr>
              <w:t xml:space="preserve"> 479.692.9685</w:t>
            </w:r>
          </w:p>
          <w:p w14:paraId="1C4A8960" w14:textId="77777777" w:rsidR="003D6C17" w:rsidRPr="007F4819" w:rsidRDefault="003D6C17" w:rsidP="003D6C17">
            <w:pPr>
              <w:pStyle w:val="ContactInfoEmphasis"/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 xml:space="preserve">Vasupatel1999@gmail.com </w:t>
            </w:r>
          </w:p>
        </w:tc>
      </w:tr>
    </w:tbl>
    <w:p w14:paraId="5E365CF1" w14:textId="77777777" w:rsidR="003D6C17" w:rsidRDefault="003D6C17" w:rsidP="00122375">
      <w:pPr>
        <w:pStyle w:val="Heading1"/>
        <w:rPr>
          <w:color w:val="000000" w:themeColor="text1"/>
        </w:rPr>
      </w:pPr>
    </w:p>
    <w:p w14:paraId="00F2D071" w14:textId="77777777" w:rsidR="003D6C17" w:rsidRDefault="003D6C17" w:rsidP="00122375">
      <w:pPr>
        <w:pStyle w:val="Heading1"/>
        <w:rPr>
          <w:color w:val="000000" w:themeColor="text1"/>
        </w:rPr>
      </w:pPr>
    </w:p>
    <w:p w14:paraId="22C87F27" w14:textId="66986F4D" w:rsidR="00122375" w:rsidRPr="007F4819" w:rsidRDefault="00122375" w:rsidP="00122375">
      <w:pPr>
        <w:pStyle w:val="Heading1"/>
        <w:rPr>
          <w:color w:val="000000" w:themeColor="text1"/>
        </w:rPr>
      </w:pPr>
      <w:r w:rsidRPr="007F4819">
        <w:rPr>
          <w:color w:val="000000" w:themeColor="text1"/>
        </w:rPr>
        <w:t>objective</w:t>
      </w:r>
    </w:p>
    <w:p w14:paraId="23B0814D" w14:textId="4BB9E6C5" w:rsidR="00122375" w:rsidRPr="007F4819" w:rsidRDefault="000730EC" w:rsidP="007F4819">
      <w:pPr>
        <w:ind w:firstLine="720"/>
        <w:rPr>
          <w:color w:val="000000" w:themeColor="text1"/>
        </w:rPr>
      </w:pPr>
      <w:r>
        <w:rPr>
          <w:color w:val="000000" w:themeColor="text1"/>
        </w:rPr>
        <w:t>Arkansas Tech University sophomore looking to leverage my programming and application development skills to</w:t>
      </w:r>
      <w:r w:rsidR="0065744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land </w:t>
      </w:r>
      <w:r w:rsidR="00657443">
        <w:rPr>
          <w:color w:val="000000" w:themeColor="text1"/>
        </w:rPr>
        <w:t xml:space="preserve">an </w:t>
      </w:r>
      <w:r>
        <w:rPr>
          <w:color w:val="000000" w:themeColor="text1"/>
        </w:rPr>
        <w:t>internship with a company</w:t>
      </w:r>
      <w:r w:rsidR="002F0166">
        <w:rPr>
          <w:color w:val="000000" w:themeColor="text1"/>
        </w:rPr>
        <w:t>’s technology team</w:t>
      </w:r>
      <w:r>
        <w:rPr>
          <w:color w:val="000000" w:themeColor="text1"/>
        </w:rPr>
        <w:t>.</w:t>
      </w:r>
      <w:r w:rsidR="002F0166">
        <w:rPr>
          <w:color w:val="000000" w:themeColor="text1"/>
        </w:rPr>
        <w:t xml:space="preserve"> My ability to work as a team and critical thinking will help companies to reach target</w:t>
      </w:r>
      <w:r w:rsidR="00DC1196">
        <w:rPr>
          <w:color w:val="000000" w:themeColor="text1"/>
        </w:rPr>
        <w:t>s</w:t>
      </w:r>
      <w:r w:rsidR="002F0166">
        <w:rPr>
          <w:color w:val="000000" w:themeColor="text1"/>
        </w:rPr>
        <w:t xml:space="preserve">. </w:t>
      </w:r>
    </w:p>
    <w:p w14:paraId="40699EEF" w14:textId="65666152" w:rsidR="004E01EB" w:rsidRPr="007F4819" w:rsidRDefault="0041347C" w:rsidP="004E01EB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alias w:val="Experience:"/>
          <w:tag w:val="Experience:"/>
          <w:id w:val="-1983300934"/>
          <w:placeholder>
            <w:docPart w:val="564CD85AF99EED47AF768CDD3E5C2990"/>
          </w:placeholder>
          <w:temporary/>
          <w:showingPlcHdr/>
          <w15:appearance w15:val="hidden"/>
        </w:sdtPr>
        <w:sdtEndPr/>
        <w:sdtContent>
          <w:r w:rsidR="004E01EB" w:rsidRPr="007F4819">
            <w:rPr>
              <w:color w:val="000000" w:themeColor="text1"/>
            </w:rPr>
            <w:t>Experience</w:t>
          </w:r>
        </w:sdtContent>
      </w:sdt>
    </w:p>
    <w:tbl>
      <w:tblPr>
        <w:tblStyle w:val="TableGrid"/>
        <w:tblW w:w="4690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758"/>
      </w:tblGrid>
      <w:tr w:rsidR="007F4819" w:rsidRPr="007F4819" w14:paraId="2AC48688" w14:textId="77777777" w:rsidTr="00DC7169">
        <w:trPr>
          <w:trHeight w:val="1255"/>
        </w:trPr>
        <w:tc>
          <w:tcPr>
            <w:tcW w:w="8758" w:type="dxa"/>
          </w:tcPr>
          <w:p w14:paraId="2F030F8A" w14:textId="1CE5F966" w:rsidR="001D0BF1" w:rsidRPr="007F4819" w:rsidRDefault="00CE62C3" w:rsidP="001D0BF1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May 15, 201</w:t>
            </w:r>
            <w:r w:rsidR="00ED0A59">
              <w:rPr>
                <w:color w:val="000000" w:themeColor="text1"/>
              </w:rPr>
              <w:t>7</w:t>
            </w:r>
            <w:r w:rsidR="001D0BF1" w:rsidRPr="007F4819">
              <w:rPr>
                <w:color w:val="000000" w:themeColor="text1"/>
              </w:rPr>
              <w:t xml:space="preserve"> – </w:t>
            </w:r>
            <w:r w:rsidRPr="007F4819">
              <w:rPr>
                <w:color w:val="000000" w:themeColor="text1"/>
              </w:rPr>
              <w:t>Present</w:t>
            </w:r>
          </w:p>
          <w:p w14:paraId="2377FD5F" w14:textId="77777777" w:rsidR="001D0BF1" w:rsidRPr="007F4819" w:rsidRDefault="00CE62C3" w:rsidP="001D0BF1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front desk clerk</w:t>
            </w:r>
            <w:r w:rsidR="001D0BF1" w:rsidRPr="007F4819">
              <w:rPr>
                <w:color w:val="000000" w:themeColor="text1"/>
              </w:rPr>
              <w:t xml:space="preserve">, </w:t>
            </w:r>
            <w:r w:rsidRPr="007F4819">
              <w:rPr>
                <w:rStyle w:val="SubtleReference"/>
                <w:color w:val="000000" w:themeColor="text1"/>
              </w:rPr>
              <w:t>budget inn, russellville AR</w:t>
            </w:r>
          </w:p>
          <w:p w14:paraId="28E6ABE1" w14:textId="77777777" w:rsidR="00566FA7" w:rsidRPr="007F4819" w:rsidRDefault="00566FA7" w:rsidP="00566FA7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Preparing shift reports and monthly revenue reports.</w:t>
            </w:r>
          </w:p>
          <w:p w14:paraId="345CB0F4" w14:textId="77777777" w:rsidR="00566FA7" w:rsidRPr="007F4819" w:rsidRDefault="00566FA7" w:rsidP="00566FA7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Maintaining Check-Inn Software on the front desk computers.</w:t>
            </w:r>
          </w:p>
          <w:p w14:paraId="60CDC9DF" w14:textId="77777777" w:rsidR="0046082B" w:rsidRDefault="003D6C17" w:rsidP="0046082B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Reference</w:t>
            </w:r>
            <w:r w:rsidR="006F12A4">
              <w:rPr>
                <w:color w:val="000000" w:themeColor="text1"/>
              </w:rPr>
              <w:t xml:space="preserve">: Manager </w:t>
            </w:r>
            <w:r w:rsidR="006F12A4" w:rsidRPr="006F12A4">
              <w:rPr>
                <w:b/>
                <w:color w:val="000000" w:themeColor="text1"/>
              </w:rPr>
              <w:t>Sanjay Kamboyagami</w:t>
            </w:r>
            <w:r w:rsidR="006F12A4">
              <w:rPr>
                <w:color w:val="000000" w:themeColor="text1"/>
              </w:rPr>
              <w:t xml:space="preserve"> at 479-857-4666</w:t>
            </w:r>
          </w:p>
          <w:p w14:paraId="0FD1F908" w14:textId="418F9E4A" w:rsidR="0046082B" w:rsidRDefault="0046082B" w:rsidP="0046082B">
            <w:pPr>
              <w:rPr>
                <w:b/>
                <w:bCs/>
                <w:color w:val="000000" w:themeColor="text1"/>
              </w:rPr>
            </w:pPr>
          </w:p>
          <w:p w14:paraId="62EC9400" w14:textId="6F916EEB" w:rsidR="0046082B" w:rsidRPr="007F4819" w:rsidRDefault="0046082B" w:rsidP="0046082B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June</w:t>
            </w:r>
            <w:r w:rsidRPr="007F481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2</w:t>
            </w:r>
            <w:r w:rsidRPr="007F4819">
              <w:rPr>
                <w:color w:val="000000" w:themeColor="text1"/>
              </w:rPr>
              <w:t>, 201</w:t>
            </w:r>
            <w:r>
              <w:rPr>
                <w:color w:val="000000" w:themeColor="text1"/>
              </w:rPr>
              <w:t>9</w:t>
            </w:r>
            <w:r w:rsidRPr="007F4819">
              <w:rPr>
                <w:color w:val="000000" w:themeColor="text1"/>
              </w:rPr>
              <w:t xml:space="preserve"> – </w:t>
            </w:r>
            <w:r w:rsidR="005F134A">
              <w:rPr>
                <w:color w:val="000000" w:themeColor="text1"/>
              </w:rPr>
              <w:t>September 1, 2019</w:t>
            </w:r>
          </w:p>
          <w:p w14:paraId="28F6A688" w14:textId="074F5097" w:rsidR="0046082B" w:rsidRDefault="0046082B" w:rsidP="0046082B">
            <w:pPr>
              <w:pStyle w:val="Heading2"/>
              <w:contextualSpacing w:val="0"/>
              <w:outlineLvl w:val="1"/>
              <w:rPr>
                <w:rStyle w:val="SubtleReference"/>
                <w:color w:val="000000" w:themeColor="text1"/>
              </w:rPr>
            </w:pPr>
            <w:r>
              <w:rPr>
                <w:color w:val="000000" w:themeColor="text1"/>
              </w:rPr>
              <w:t>Coustomer service ASSOCITATE,</w:t>
            </w:r>
            <w:r w:rsidRPr="007F4819">
              <w:rPr>
                <w:color w:val="000000" w:themeColor="text1"/>
              </w:rPr>
              <w:t xml:space="preserve"> </w:t>
            </w:r>
            <w:r w:rsidRPr="0046082B">
              <w:rPr>
                <w:rStyle w:val="SubtleReference"/>
                <w:color w:val="000000" w:themeColor="text1"/>
              </w:rPr>
              <w:t>lowes</w:t>
            </w:r>
            <w:r w:rsidRPr="007F4819">
              <w:rPr>
                <w:rStyle w:val="SubtleReference"/>
                <w:color w:val="000000" w:themeColor="text1"/>
              </w:rPr>
              <w:t>, russellville AR</w:t>
            </w:r>
          </w:p>
          <w:p w14:paraId="0DA92460" w14:textId="77777777" w:rsidR="0046082B" w:rsidRPr="0046082B" w:rsidRDefault="0046082B" w:rsidP="0046082B">
            <w:pPr>
              <w:pStyle w:val="ListParagraph"/>
              <w:numPr>
                <w:ilvl w:val="0"/>
                <w:numId w:val="18"/>
              </w:numPr>
            </w:pPr>
            <w:r>
              <w:rPr>
                <w:color w:val="000000" w:themeColor="text1"/>
              </w:rPr>
              <w:t>Take care of customer in lumber department.</w:t>
            </w:r>
          </w:p>
          <w:p w14:paraId="62FD4ECA" w14:textId="0D7C379B" w:rsidR="0046082B" w:rsidRPr="0046082B" w:rsidRDefault="0046082B" w:rsidP="0046082B">
            <w:pPr>
              <w:pStyle w:val="ListParagraph"/>
              <w:numPr>
                <w:ilvl w:val="0"/>
                <w:numId w:val="18"/>
              </w:numPr>
            </w:pPr>
            <w:r>
              <w:rPr>
                <w:color w:val="000000" w:themeColor="text1"/>
              </w:rPr>
              <w:t xml:space="preserve">Load and unload lumber for customer. </w:t>
            </w:r>
          </w:p>
        </w:tc>
      </w:tr>
    </w:tbl>
    <w:sdt>
      <w:sdtPr>
        <w:rPr>
          <w:color w:val="000000" w:themeColor="text1"/>
        </w:rPr>
        <w:alias w:val="Education:"/>
        <w:tag w:val="Education:"/>
        <w:id w:val="-1908763273"/>
        <w:placeholder>
          <w:docPart w:val="58AA862C28026C49B03CCA6FA8D2F240"/>
        </w:placeholder>
        <w:temporary/>
        <w:showingPlcHdr/>
        <w15:appearance w15:val="hidden"/>
      </w:sdtPr>
      <w:sdtEndPr/>
      <w:sdtContent>
        <w:p w14:paraId="6B6F6C8D" w14:textId="77777777" w:rsidR="00DA59AA" w:rsidRPr="007F4819" w:rsidRDefault="00DA59AA" w:rsidP="0097790C">
          <w:pPr>
            <w:pStyle w:val="Heading1"/>
            <w:rPr>
              <w:color w:val="000000" w:themeColor="text1"/>
            </w:rPr>
          </w:pPr>
          <w:r w:rsidRPr="007F4819">
            <w:rPr>
              <w:color w:val="000000" w:themeColor="text1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F4819" w:rsidRPr="007F4819" w14:paraId="516C3F19" w14:textId="77777777" w:rsidTr="00024D83">
        <w:tc>
          <w:tcPr>
            <w:tcW w:w="9290" w:type="dxa"/>
          </w:tcPr>
          <w:p w14:paraId="2CA44779" w14:textId="77777777" w:rsidR="001D0BF1" w:rsidRPr="007F4819" w:rsidRDefault="00CE62C3" w:rsidP="001D0BF1">
            <w:pPr>
              <w:pStyle w:val="Heading3"/>
              <w:contextualSpacing w:val="0"/>
              <w:outlineLvl w:val="2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anticipated</w:t>
            </w:r>
            <w:r w:rsidR="001D0BF1" w:rsidRPr="007F4819">
              <w:rPr>
                <w:color w:val="000000" w:themeColor="text1"/>
              </w:rPr>
              <w:t xml:space="preserve"> </w:t>
            </w:r>
            <w:r w:rsidRPr="007F4819">
              <w:rPr>
                <w:color w:val="000000" w:themeColor="text1"/>
              </w:rPr>
              <w:t>December 2021</w:t>
            </w:r>
          </w:p>
          <w:p w14:paraId="3556B650" w14:textId="68BE1867" w:rsidR="001D0BF1" w:rsidRPr="007F4819" w:rsidRDefault="00CE62C3" w:rsidP="001D0BF1">
            <w:pPr>
              <w:pStyle w:val="Heading2"/>
              <w:contextualSpacing w:val="0"/>
              <w:outlineLvl w:val="1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Bachelor of science in computer science and</w:t>
            </w:r>
            <w:r w:rsidR="005F134A">
              <w:rPr>
                <w:color w:val="000000" w:themeColor="text1"/>
              </w:rPr>
              <w:t xml:space="preserve"> </w:t>
            </w:r>
            <w:r w:rsidR="005F1877">
              <w:rPr>
                <w:color w:val="000000" w:themeColor="text1"/>
              </w:rPr>
              <w:t>minor</w:t>
            </w:r>
            <w:r w:rsidR="005F134A">
              <w:rPr>
                <w:color w:val="000000" w:themeColor="text1"/>
              </w:rPr>
              <w:t xml:space="preserve"> in</w:t>
            </w:r>
            <w:r w:rsidR="005F1877">
              <w:rPr>
                <w:color w:val="000000" w:themeColor="text1"/>
              </w:rPr>
              <w:t xml:space="preserve"> mathematics</w:t>
            </w:r>
            <w:r w:rsidR="001D0BF1" w:rsidRPr="007F4819">
              <w:rPr>
                <w:color w:val="000000" w:themeColor="text1"/>
              </w:rPr>
              <w:t xml:space="preserve">, </w:t>
            </w:r>
            <w:r w:rsidRPr="007F4819">
              <w:rPr>
                <w:rStyle w:val="SubtleReference"/>
                <w:color w:val="000000" w:themeColor="text1"/>
              </w:rPr>
              <w:t>arkansas tech university, Russellville AR</w:t>
            </w:r>
          </w:p>
          <w:p w14:paraId="5A9CEE3B" w14:textId="77777777" w:rsidR="007538DC" w:rsidRPr="007F4819" w:rsidRDefault="00CE62C3" w:rsidP="00CE62C3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Dean’s List, GPA 3.83</w:t>
            </w:r>
          </w:p>
        </w:tc>
      </w:tr>
    </w:tbl>
    <w:sdt>
      <w:sdtPr>
        <w:rPr>
          <w:color w:val="000000" w:themeColor="text1"/>
        </w:rPr>
        <w:alias w:val="Skills:"/>
        <w:tag w:val="Skills:"/>
        <w:id w:val="-1392877668"/>
        <w:placeholder>
          <w:docPart w:val="DA17C4D6E309C7488015558A67081ECF"/>
        </w:placeholder>
        <w:temporary/>
        <w:showingPlcHdr/>
        <w15:appearance w15:val="hidden"/>
      </w:sdtPr>
      <w:sdtEndPr/>
      <w:sdtContent>
        <w:p w14:paraId="2B765073" w14:textId="77777777" w:rsidR="00486277" w:rsidRPr="007F4819" w:rsidRDefault="00486277" w:rsidP="00486277">
          <w:pPr>
            <w:pStyle w:val="Heading1"/>
            <w:rPr>
              <w:color w:val="000000" w:themeColor="text1"/>
            </w:rPr>
          </w:pPr>
          <w:r w:rsidRPr="007F4819">
            <w:rPr>
              <w:color w:val="000000" w:themeColor="text1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7F4819" w:rsidRPr="007F4819" w14:paraId="37EA52E4" w14:textId="77777777" w:rsidTr="006440D4">
        <w:trPr>
          <w:trHeight w:val="89"/>
        </w:trPr>
        <w:tc>
          <w:tcPr>
            <w:tcW w:w="4680" w:type="dxa"/>
          </w:tcPr>
          <w:p w14:paraId="025E18D8" w14:textId="2AFCBACE" w:rsidR="00122375" w:rsidRPr="002F0166" w:rsidRDefault="00122375" w:rsidP="002F0166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Python3, C++, Java</w:t>
            </w:r>
            <w:r w:rsidR="002F0166">
              <w:rPr>
                <w:color w:val="000000" w:themeColor="text1"/>
              </w:rPr>
              <w:t xml:space="preserve">, </w:t>
            </w:r>
            <w:r w:rsidRPr="002F0166">
              <w:rPr>
                <w:color w:val="000000" w:themeColor="text1"/>
              </w:rPr>
              <w:t>HTML5, CSS, JavaScript</w:t>
            </w:r>
          </w:p>
          <w:p w14:paraId="12706F34" w14:textId="77777777" w:rsidR="00FB7835" w:rsidRPr="007F4819" w:rsidRDefault="00FB7835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MacOS Yosemite – MacOS Mojave</w:t>
            </w:r>
          </w:p>
          <w:p w14:paraId="7E66CDB1" w14:textId="15BED144" w:rsidR="00C20E67" w:rsidRPr="007F4819" w:rsidRDefault="007014EA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Writing and communication skills</w:t>
            </w:r>
          </w:p>
        </w:tc>
        <w:tc>
          <w:tcPr>
            <w:tcW w:w="4680" w:type="dxa"/>
            <w:tcMar>
              <w:left w:w="360" w:type="dxa"/>
            </w:tcMar>
          </w:tcPr>
          <w:p w14:paraId="6CC9111C" w14:textId="60EBE151" w:rsidR="001E3120" w:rsidRPr="007F4819" w:rsidRDefault="00CE62C3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Microsoft Office</w:t>
            </w:r>
          </w:p>
          <w:p w14:paraId="78A2485E" w14:textId="77777777" w:rsidR="00FB7835" w:rsidRPr="007F4819" w:rsidRDefault="00FB7835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Windows XP – Windows 10</w:t>
            </w:r>
          </w:p>
          <w:p w14:paraId="04BF3F41" w14:textId="022CB44E" w:rsidR="00CD1E0B" w:rsidRPr="00CD1E0B" w:rsidRDefault="00852D7F" w:rsidP="00CD1E0B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SQL</w:t>
            </w:r>
          </w:p>
        </w:tc>
      </w:tr>
    </w:tbl>
    <w:p w14:paraId="03EF852E" w14:textId="77777777" w:rsidR="007A1094" w:rsidRPr="007F4819" w:rsidRDefault="007A1094" w:rsidP="007F4819">
      <w:pPr>
        <w:pStyle w:val="Heading1"/>
        <w:rPr>
          <w:color w:val="000000" w:themeColor="text1"/>
        </w:rPr>
      </w:pPr>
      <w:r w:rsidRPr="007F4819">
        <w:rPr>
          <w:color w:val="000000" w:themeColor="text1"/>
        </w:rPr>
        <w:t>Certication</w:t>
      </w:r>
    </w:p>
    <w:tbl>
      <w:tblPr>
        <w:tblStyle w:val="TableGrid"/>
        <w:tblW w:w="49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4662"/>
      </w:tblGrid>
      <w:tr w:rsidR="007F4819" w:rsidRPr="007F4819" w14:paraId="1B7B14CA" w14:textId="77777777" w:rsidTr="006440D4">
        <w:trPr>
          <w:trHeight w:val="89"/>
        </w:trPr>
        <w:tc>
          <w:tcPr>
            <w:tcW w:w="4662" w:type="dxa"/>
          </w:tcPr>
          <w:p w14:paraId="16D4D688" w14:textId="77777777" w:rsidR="007A1094" w:rsidRPr="007F4819" w:rsidRDefault="007A1094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Certificate of Prescribed Competencies in Computer Engineering</w:t>
            </w:r>
          </w:p>
        </w:tc>
        <w:tc>
          <w:tcPr>
            <w:tcW w:w="4662" w:type="dxa"/>
            <w:tcMar>
              <w:left w:w="360" w:type="dxa"/>
            </w:tcMar>
          </w:tcPr>
          <w:p w14:paraId="7E36E84F" w14:textId="77777777" w:rsidR="007A1094" w:rsidRPr="007F4819" w:rsidRDefault="007A1094" w:rsidP="007F4819">
            <w:pPr>
              <w:pStyle w:val="ListBullet"/>
              <w:numPr>
                <w:ilvl w:val="0"/>
                <w:numId w:val="16"/>
              </w:numPr>
              <w:contextualSpacing w:val="0"/>
              <w:rPr>
                <w:color w:val="000000" w:themeColor="text1"/>
              </w:rPr>
            </w:pPr>
            <w:r w:rsidRPr="007F4819">
              <w:rPr>
                <w:color w:val="000000" w:themeColor="text1"/>
              </w:rPr>
              <w:t>Completed Prescribed study in Computer Information System</w:t>
            </w:r>
          </w:p>
        </w:tc>
      </w:tr>
    </w:tbl>
    <w:sdt>
      <w:sdtPr>
        <w:rPr>
          <w:color w:val="000000" w:themeColor="text1"/>
        </w:rPr>
        <w:alias w:val="Activities:"/>
        <w:tag w:val="Activities:"/>
        <w:id w:val="1223332893"/>
        <w:placeholder>
          <w:docPart w:val="F4504422D7E92F4BB257B54B37886A65"/>
        </w:placeholder>
        <w:temporary/>
        <w:showingPlcHdr/>
        <w15:appearance w15:val="hidden"/>
      </w:sdtPr>
      <w:sdtEndPr/>
      <w:sdtContent>
        <w:p w14:paraId="2161806E" w14:textId="77777777" w:rsidR="007A1094" w:rsidRPr="007F4819" w:rsidRDefault="007A1094" w:rsidP="007A1094">
          <w:pPr>
            <w:pStyle w:val="Heading1"/>
            <w:rPr>
              <w:color w:val="000000" w:themeColor="text1"/>
            </w:rPr>
          </w:pPr>
          <w:r w:rsidRPr="007F4819">
            <w:rPr>
              <w:color w:val="000000" w:themeColor="text1"/>
            </w:rPr>
            <w:t>Activities</w:t>
          </w:r>
        </w:p>
      </w:sdtContent>
    </w:sdt>
    <w:p w14:paraId="45BF0463" w14:textId="4C18229B" w:rsidR="007E425A" w:rsidRPr="00B465A6" w:rsidRDefault="007A1094" w:rsidP="00B465A6">
      <w:pPr>
        <w:rPr>
          <w:color w:val="000000" w:themeColor="text1"/>
        </w:rPr>
      </w:pPr>
      <w:r w:rsidRPr="007F4819">
        <w:rPr>
          <w:color w:val="000000" w:themeColor="text1"/>
        </w:rPr>
        <w:t>Volunteer at Russellville Homeless Shelter (Jun 2018 – Aug 2018)</w:t>
      </w:r>
    </w:p>
    <w:sectPr w:rsidR="007E425A" w:rsidRPr="00B465A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07072" w14:textId="77777777" w:rsidR="0041347C" w:rsidRDefault="0041347C" w:rsidP="0068194B">
      <w:r>
        <w:separator/>
      </w:r>
    </w:p>
    <w:p w14:paraId="74467D15" w14:textId="77777777" w:rsidR="0041347C" w:rsidRDefault="0041347C"/>
    <w:p w14:paraId="4F398D42" w14:textId="77777777" w:rsidR="0041347C" w:rsidRDefault="0041347C"/>
  </w:endnote>
  <w:endnote w:type="continuationSeparator" w:id="0">
    <w:p w14:paraId="36A30327" w14:textId="77777777" w:rsidR="0041347C" w:rsidRDefault="0041347C" w:rsidP="0068194B">
      <w:r>
        <w:continuationSeparator/>
      </w:r>
    </w:p>
    <w:p w14:paraId="26BCAD6F" w14:textId="77777777" w:rsidR="0041347C" w:rsidRDefault="0041347C"/>
    <w:p w14:paraId="2F5652FE" w14:textId="77777777" w:rsidR="0041347C" w:rsidRDefault="004134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AC3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10623" w14:textId="77777777" w:rsidR="0041347C" w:rsidRDefault="0041347C" w:rsidP="0068194B">
      <w:r>
        <w:separator/>
      </w:r>
    </w:p>
    <w:p w14:paraId="51654EF2" w14:textId="77777777" w:rsidR="0041347C" w:rsidRDefault="0041347C"/>
    <w:p w14:paraId="369278C6" w14:textId="77777777" w:rsidR="0041347C" w:rsidRDefault="0041347C"/>
  </w:footnote>
  <w:footnote w:type="continuationSeparator" w:id="0">
    <w:p w14:paraId="4CB3A315" w14:textId="77777777" w:rsidR="0041347C" w:rsidRDefault="0041347C" w:rsidP="0068194B">
      <w:r>
        <w:continuationSeparator/>
      </w:r>
    </w:p>
    <w:p w14:paraId="228443F5" w14:textId="77777777" w:rsidR="0041347C" w:rsidRDefault="0041347C"/>
    <w:p w14:paraId="472FD3FD" w14:textId="77777777" w:rsidR="0041347C" w:rsidRDefault="004134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2AB6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D9ECCE" wp14:editId="3D5E707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8B9FA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A9C6B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3693EE4"/>
    <w:multiLevelType w:val="hybridMultilevel"/>
    <w:tmpl w:val="06D8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54045A"/>
    <w:multiLevelType w:val="hybridMultilevel"/>
    <w:tmpl w:val="56267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A3B0B"/>
    <w:multiLevelType w:val="hybridMultilevel"/>
    <w:tmpl w:val="89B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927BA"/>
    <w:multiLevelType w:val="hybridMultilevel"/>
    <w:tmpl w:val="3886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7057729"/>
    <w:multiLevelType w:val="hybridMultilevel"/>
    <w:tmpl w:val="47CE1E18"/>
    <w:lvl w:ilvl="0" w:tplc="5D223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95"/>
    <w:rsid w:val="000001EF"/>
    <w:rsid w:val="00007322"/>
    <w:rsid w:val="00007728"/>
    <w:rsid w:val="00024584"/>
    <w:rsid w:val="00024730"/>
    <w:rsid w:val="00024D83"/>
    <w:rsid w:val="00035DA4"/>
    <w:rsid w:val="00055E95"/>
    <w:rsid w:val="0007021F"/>
    <w:rsid w:val="000730EC"/>
    <w:rsid w:val="000B2BA5"/>
    <w:rsid w:val="000F2F8C"/>
    <w:rsid w:val="0010006E"/>
    <w:rsid w:val="00101B93"/>
    <w:rsid w:val="001045A8"/>
    <w:rsid w:val="00113DBF"/>
    <w:rsid w:val="00114A91"/>
    <w:rsid w:val="00122375"/>
    <w:rsid w:val="001427E1"/>
    <w:rsid w:val="00163668"/>
    <w:rsid w:val="00171566"/>
    <w:rsid w:val="00174676"/>
    <w:rsid w:val="001755A8"/>
    <w:rsid w:val="00184014"/>
    <w:rsid w:val="00192008"/>
    <w:rsid w:val="001A22DA"/>
    <w:rsid w:val="001C0E68"/>
    <w:rsid w:val="001C4B6F"/>
    <w:rsid w:val="001D0BF1"/>
    <w:rsid w:val="001D596A"/>
    <w:rsid w:val="001D5FF6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3DAE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166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6C17"/>
    <w:rsid w:val="003E160D"/>
    <w:rsid w:val="003F1D5F"/>
    <w:rsid w:val="00405128"/>
    <w:rsid w:val="00406CFF"/>
    <w:rsid w:val="0041347C"/>
    <w:rsid w:val="00416B25"/>
    <w:rsid w:val="00420592"/>
    <w:rsid w:val="004319AC"/>
    <w:rsid w:val="004319E0"/>
    <w:rsid w:val="00437E8C"/>
    <w:rsid w:val="00440225"/>
    <w:rsid w:val="0046082B"/>
    <w:rsid w:val="004726BC"/>
    <w:rsid w:val="00474105"/>
    <w:rsid w:val="00480E6E"/>
    <w:rsid w:val="00486277"/>
    <w:rsid w:val="00494CF6"/>
    <w:rsid w:val="004955C5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6FA7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134A"/>
    <w:rsid w:val="005F1877"/>
    <w:rsid w:val="005F4B91"/>
    <w:rsid w:val="005F55D2"/>
    <w:rsid w:val="00622030"/>
    <w:rsid w:val="0062312F"/>
    <w:rsid w:val="00625F2C"/>
    <w:rsid w:val="00636E5A"/>
    <w:rsid w:val="006440D4"/>
    <w:rsid w:val="00657443"/>
    <w:rsid w:val="006618E9"/>
    <w:rsid w:val="0068194B"/>
    <w:rsid w:val="00692703"/>
    <w:rsid w:val="006A1962"/>
    <w:rsid w:val="006B5D48"/>
    <w:rsid w:val="006B7D7B"/>
    <w:rsid w:val="006C1A5E"/>
    <w:rsid w:val="006E1507"/>
    <w:rsid w:val="006F12A4"/>
    <w:rsid w:val="007014EA"/>
    <w:rsid w:val="00712D8B"/>
    <w:rsid w:val="007273B7"/>
    <w:rsid w:val="00733E0A"/>
    <w:rsid w:val="0074403D"/>
    <w:rsid w:val="00746D44"/>
    <w:rsid w:val="007538DC"/>
    <w:rsid w:val="00757803"/>
    <w:rsid w:val="00785220"/>
    <w:rsid w:val="0079206B"/>
    <w:rsid w:val="00796076"/>
    <w:rsid w:val="007A1094"/>
    <w:rsid w:val="007C0566"/>
    <w:rsid w:val="007C606B"/>
    <w:rsid w:val="007E425A"/>
    <w:rsid w:val="007E6A61"/>
    <w:rsid w:val="007F4819"/>
    <w:rsid w:val="00801140"/>
    <w:rsid w:val="00803404"/>
    <w:rsid w:val="00834955"/>
    <w:rsid w:val="00852595"/>
    <w:rsid w:val="00852D7F"/>
    <w:rsid w:val="00855B59"/>
    <w:rsid w:val="00860461"/>
    <w:rsid w:val="0086487C"/>
    <w:rsid w:val="00870B20"/>
    <w:rsid w:val="008829F8"/>
    <w:rsid w:val="00885897"/>
    <w:rsid w:val="008A6538"/>
    <w:rsid w:val="008B1A5E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1DD7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094D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4434"/>
    <w:rsid w:val="00AB32F8"/>
    <w:rsid w:val="00AB610B"/>
    <w:rsid w:val="00AD0949"/>
    <w:rsid w:val="00AD360E"/>
    <w:rsid w:val="00AD40FB"/>
    <w:rsid w:val="00AD782D"/>
    <w:rsid w:val="00AE7650"/>
    <w:rsid w:val="00B10EBE"/>
    <w:rsid w:val="00B236F1"/>
    <w:rsid w:val="00B465A6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2B2F"/>
    <w:rsid w:val="00BD431F"/>
    <w:rsid w:val="00BE423E"/>
    <w:rsid w:val="00BF61AC"/>
    <w:rsid w:val="00C20E67"/>
    <w:rsid w:val="00C47FA6"/>
    <w:rsid w:val="00C57FC6"/>
    <w:rsid w:val="00C66A7D"/>
    <w:rsid w:val="00C779DA"/>
    <w:rsid w:val="00C814F7"/>
    <w:rsid w:val="00CA4B4D"/>
    <w:rsid w:val="00CB35C3"/>
    <w:rsid w:val="00CD1E0B"/>
    <w:rsid w:val="00CD323D"/>
    <w:rsid w:val="00CE4030"/>
    <w:rsid w:val="00CE62C3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196"/>
    <w:rsid w:val="00DC1B78"/>
    <w:rsid w:val="00DC2A2F"/>
    <w:rsid w:val="00DC600B"/>
    <w:rsid w:val="00DC7169"/>
    <w:rsid w:val="00DE0FAA"/>
    <w:rsid w:val="00DE136D"/>
    <w:rsid w:val="00DE6534"/>
    <w:rsid w:val="00DF4D6C"/>
    <w:rsid w:val="00E01663"/>
    <w:rsid w:val="00E01923"/>
    <w:rsid w:val="00E14498"/>
    <w:rsid w:val="00E1498F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7A8E"/>
    <w:rsid w:val="00EC1351"/>
    <w:rsid w:val="00EC4CBF"/>
    <w:rsid w:val="00ED0A59"/>
    <w:rsid w:val="00ED392B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7835"/>
    <w:rsid w:val="00FC6AEA"/>
    <w:rsid w:val="00FD3D13"/>
    <w:rsid w:val="00FE42B4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DB7D5"/>
  <w15:chartTrackingRefBased/>
  <w15:docId w15:val="{5E1CA105-E318-C944-AD58-60116653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tsalpatel/Library/Containers/com.microsoft.Word/Data/Library/Application%20Support/Microsoft/Office/16.0/DTS/Search/%7bD80A0EDA-2294-4741-9188-41F57E4366DA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4CD85AF99EED47AF768CDD3E5C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C553A-B865-5046-8455-6E133401F486}"/>
      </w:docPartPr>
      <w:docPartBody>
        <w:p w:rsidR="007A4E9F" w:rsidRDefault="00C86323">
          <w:pPr>
            <w:pStyle w:val="564CD85AF99EED47AF768CDD3E5C2990"/>
          </w:pPr>
          <w:r w:rsidRPr="00CF1A49">
            <w:t>Experience</w:t>
          </w:r>
        </w:p>
      </w:docPartBody>
    </w:docPart>
    <w:docPart>
      <w:docPartPr>
        <w:name w:val="58AA862C28026C49B03CCA6FA8D2F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6C901-04CF-1442-8000-AE56FF5FBC68}"/>
      </w:docPartPr>
      <w:docPartBody>
        <w:p w:rsidR="007A4E9F" w:rsidRDefault="00C86323">
          <w:pPr>
            <w:pStyle w:val="58AA862C28026C49B03CCA6FA8D2F240"/>
          </w:pPr>
          <w:r w:rsidRPr="00CF1A49">
            <w:t>Education</w:t>
          </w:r>
        </w:p>
      </w:docPartBody>
    </w:docPart>
    <w:docPart>
      <w:docPartPr>
        <w:name w:val="DA17C4D6E309C7488015558A67081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F8A6-B6B6-D642-90C8-8230FD11ED67}"/>
      </w:docPartPr>
      <w:docPartBody>
        <w:p w:rsidR="007A4E9F" w:rsidRDefault="00C86323">
          <w:pPr>
            <w:pStyle w:val="DA17C4D6E309C7488015558A67081ECF"/>
          </w:pPr>
          <w:r w:rsidRPr="00CF1A49">
            <w:t>Skills</w:t>
          </w:r>
        </w:p>
      </w:docPartBody>
    </w:docPart>
    <w:docPart>
      <w:docPartPr>
        <w:name w:val="F4504422D7E92F4BB257B54B37886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6C9F4-C476-6546-97F6-9DEA549A2332}"/>
      </w:docPartPr>
      <w:docPartBody>
        <w:p w:rsidR="00270429" w:rsidRDefault="00BA427B" w:rsidP="00BA427B">
          <w:pPr>
            <w:pStyle w:val="F4504422D7E92F4BB257B54B37886A65"/>
          </w:pPr>
          <w:r w:rsidRPr="00CF1A49">
            <w:t>Activities</w:t>
          </w:r>
        </w:p>
      </w:docPartBody>
    </w:docPart>
    <w:docPart>
      <w:docPartPr>
        <w:name w:val="342AE41D8EE50145A7F50F069345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30EC-0BF3-EF4E-A583-41060524F2B7}"/>
      </w:docPartPr>
      <w:docPartBody>
        <w:p w:rsidR="00F7158A" w:rsidRDefault="00270429" w:rsidP="00270429">
          <w:pPr>
            <w:pStyle w:val="342AE41D8EE50145A7F50F0693452A18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23"/>
    <w:rsid w:val="00030369"/>
    <w:rsid w:val="00042C2C"/>
    <w:rsid w:val="000E3BCE"/>
    <w:rsid w:val="00270429"/>
    <w:rsid w:val="00533E7A"/>
    <w:rsid w:val="007446CE"/>
    <w:rsid w:val="007A4E9F"/>
    <w:rsid w:val="007B6494"/>
    <w:rsid w:val="0082328C"/>
    <w:rsid w:val="00A953F4"/>
    <w:rsid w:val="00BA1BD9"/>
    <w:rsid w:val="00BA427B"/>
    <w:rsid w:val="00C86323"/>
    <w:rsid w:val="00D627D2"/>
    <w:rsid w:val="00E201B4"/>
    <w:rsid w:val="00F7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2D1C4D5BACF4E801117B7C7C97CEF">
    <w:name w:val="87D2D1C4D5BACF4E801117B7C7C97C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F4F36BDA0225E4EB0BBF010EB0DB5D9">
    <w:name w:val="EF4F36BDA0225E4EB0BBF010EB0DB5D9"/>
  </w:style>
  <w:style w:type="paragraph" w:customStyle="1" w:styleId="97CA2AC7BE04DB4AB45DC39C5B9BD08D">
    <w:name w:val="97CA2AC7BE04DB4AB45DC39C5B9BD08D"/>
  </w:style>
  <w:style w:type="paragraph" w:customStyle="1" w:styleId="4E1C61D0661A9E41958486BD34BE15FD">
    <w:name w:val="4E1C61D0661A9E41958486BD34BE15FD"/>
  </w:style>
  <w:style w:type="paragraph" w:customStyle="1" w:styleId="E3BF097D9845074084511D12DAB3442E">
    <w:name w:val="E3BF097D9845074084511D12DAB3442E"/>
  </w:style>
  <w:style w:type="paragraph" w:customStyle="1" w:styleId="1B0BAC562B2AE149B28F837E60250E2C">
    <w:name w:val="1B0BAC562B2AE149B28F837E60250E2C"/>
  </w:style>
  <w:style w:type="paragraph" w:customStyle="1" w:styleId="4D69447CED045E4593013C9582EF2397">
    <w:name w:val="4D69447CED045E4593013C9582EF2397"/>
  </w:style>
  <w:style w:type="paragraph" w:customStyle="1" w:styleId="657B77C72A4B01469F94B0AED83ADC19">
    <w:name w:val="657B77C72A4B01469F94B0AED83ADC19"/>
  </w:style>
  <w:style w:type="paragraph" w:customStyle="1" w:styleId="F7ED9EDD1AFB81438CB51CED87CC98A5">
    <w:name w:val="F7ED9EDD1AFB81438CB51CED87CC98A5"/>
  </w:style>
  <w:style w:type="paragraph" w:customStyle="1" w:styleId="F49F9BDB8683EE4B9A950B5578ACC614">
    <w:name w:val="F49F9BDB8683EE4B9A950B5578ACC614"/>
  </w:style>
  <w:style w:type="paragraph" w:customStyle="1" w:styleId="FDDF503671C0074BA47C2B17388E0C61">
    <w:name w:val="FDDF503671C0074BA47C2B17388E0C61"/>
  </w:style>
  <w:style w:type="paragraph" w:customStyle="1" w:styleId="564CD85AF99EED47AF768CDD3E5C2990">
    <w:name w:val="564CD85AF99EED47AF768CDD3E5C2990"/>
  </w:style>
  <w:style w:type="paragraph" w:customStyle="1" w:styleId="AAD3CDCE483E5640B9605310D811BAEF">
    <w:name w:val="AAD3CDCE483E5640B9605310D811BAEF"/>
  </w:style>
  <w:style w:type="paragraph" w:customStyle="1" w:styleId="AB8982CDCDE6B346B69A4629E0E450DD">
    <w:name w:val="AB8982CDCDE6B346B69A4629E0E450DD"/>
  </w:style>
  <w:style w:type="paragraph" w:customStyle="1" w:styleId="983411C2B5FE514D920B80ECE10B1639">
    <w:name w:val="983411C2B5FE514D920B80ECE10B163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A982B917CAB234F8D537B48A6DC5148">
    <w:name w:val="1A982B917CAB234F8D537B48A6DC5148"/>
  </w:style>
  <w:style w:type="paragraph" w:customStyle="1" w:styleId="C53652E89CB2B74C8AC4FA91E24271FA">
    <w:name w:val="C53652E89CB2B74C8AC4FA91E24271FA"/>
  </w:style>
  <w:style w:type="paragraph" w:customStyle="1" w:styleId="40D5B766ACB9EF47B7BECCB342210F44">
    <w:name w:val="40D5B766ACB9EF47B7BECCB342210F44"/>
  </w:style>
  <w:style w:type="paragraph" w:customStyle="1" w:styleId="9A238EB2964AA44C99DA7E0667CBA305">
    <w:name w:val="9A238EB2964AA44C99DA7E0667CBA305"/>
  </w:style>
  <w:style w:type="paragraph" w:customStyle="1" w:styleId="CD0A13FEC49A0F4EB88EB18F03AB1B2E">
    <w:name w:val="CD0A13FEC49A0F4EB88EB18F03AB1B2E"/>
  </w:style>
  <w:style w:type="paragraph" w:customStyle="1" w:styleId="FB3758FE4B2E9A40882C8E83EF408531">
    <w:name w:val="FB3758FE4B2E9A40882C8E83EF408531"/>
  </w:style>
  <w:style w:type="paragraph" w:customStyle="1" w:styleId="21E19AFD1E2A8F4482410258C15B3E6A">
    <w:name w:val="21E19AFD1E2A8F4482410258C15B3E6A"/>
  </w:style>
  <w:style w:type="paragraph" w:customStyle="1" w:styleId="58AA862C28026C49B03CCA6FA8D2F240">
    <w:name w:val="58AA862C28026C49B03CCA6FA8D2F240"/>
  </w:style>
  <w:style w:type="paragraph" w:customStyle="1" w:styleId="762C062C0D377C46A46EE4D81EED3EC0">
    <w:name w:val="762C062C0D377C46A46EE4D81EED3EC0"/>
  </w:style>
  <w:style w:type="paragraph" w:customStyle="1" w:styleId="B1C512BAF21ED344B10920DF9E1F76AB">
    <w:name w:val="B1C512BAF21ED344B10920DF9E1F76AB"/>
  </w:style>
  <w:style w:type="paragraph" w:customStyle="1" w:styleId="651A2F5BF86672498D4FE8E58A8BDEFD">
    <w:name w:val="651A2F5BF86672498D4FE8E58A8BDEFD"/>
  </w:style>
  <w:style w:type="paragraph" w:customStyle="1" w:styleId="437DE6F3AF56BA4F9DCDD7E60C089D5D">
    <w:name w:val="437DE6F3AF56BA4F9DCDD7E60C089D5D"/>
  </w:style>
  <w:style w:type="paragraph" w:customStyle="1" w:styleId="FC6168F70A50A7468301E707A3325CAA">
    <w:name w:val="FC6168F70A50A7468301E707A3325CAA"/>
  </w:style>
  <w:style w:type="paragraph" w:customStyle="1" w:styleId="286F86DE94051149A8057182512B02BF">
    <w:name w:val="286F86DE94051149A8057182512B02BF"/>
  </w:style>
  <w:style w:type="paragraph" w:customStyle="1" w:styleId="5D75140328DD4145A037BDD7B726CD8A">
    <w:name w:val="5D75140328DD4145A037BDD7B726CD8A"/>
  </w:style>
  <w:style w:type="paragraph" w:customStyle="1" w:styleId="E18BFCED663C1E499A4286DA3B7E2CAD">
    <w:name w:val="E18BFCED663C1E499A4286DA3B7E2CAD"/>
  </w:style>
  <w:style w:type="paragraph" w:customStyle="1" w:styleId="8BCA40D22F9E5241A9CEF873F4EF5C37">
    <w:name w:val="8BCA40D22F9E5241A9CEF873F4EF5C37"/>
  </w:style>
  <w:style w:type="paragraph" w:customStyle="1" w:styleId="5D06BE9023637649BFDC1EAD24ED56A4">
    <w:name w:val="5D06BE9023637649BFDC1EAD24ED56A4"/>
  </w:style>
  <w:style w:type="paragraph" w:customStyle="1" w:styleId="DA17C4D6E309C7488015558A67081ECF">
    <w:name w:val="DA17C4D6E309C7488015558A67081ECF"/>
  </w:style>
  <w:style w:type="paragraph" w:customStyle="1" w:styleId="F1E47D59775969419D283B4D71162EF9">
    <w:name w:val="F1E47D59775969419D283B4D71162EF9"/>
  </w:style>
  <w:style w:type="paragraph" w:customStyle="1" w:styleId="6DB41BBE1EAA484B899F918DBE4D5CA9">
    <w:name w:val="6DB41BBE1EAA484B899F918DBE4D5CA9"/>
  </w:style>
  <w:style w:type="paragraph" w:customStyle="1" w:styleId="9A910EBFD1A3EB4498DA5D7AE5494EC3">
    <w:name w:val="9A910EBFD1A3EB4498DA5D7AE5494EC3"/>
  </w:style>
  <w:style w:type="paragraph" w:customStyle="1" w:styleId="1EBBA8087D7AAF4AA7233DD8C6F0F283">
    <w:name w:val="1EBBA8087D7AAF4AA7233DD8C6F0F283"/>
  </w:style>
  <w:style w:type="paragraph" w:customStyle="1" w:styleId="FB5C988CF3F25C4B932E83385BDDAA0C">
    <w:name w:val="FB5C988CF3F25C4B932E83385BDDAA0C"/>
  </w:style>
  <w:style w:type="paragraph" w:customStyle="1" w:styleId="248E2C44EE5D9B47B62E320A8C35E6E8">
    <w:name w:val="248E2C44EE5D9B47B62E320A8C35E6E8"/>
  </w:style>
  <w:style w:type="paragraph" w:customStyle="1" w:styleId="24217979A11F55449532E89233D17639">
    <w:name w:val="24217979A11F55449532E89233D17639"/>
  </w:style>
  <w:style w:type="paragraph" w:customStyle="1" w:styleId="A7C88C303FB38141A72004B538AA83BA">
    <w:name w:val="A7C88C303FB38141A72004B538AA83BA"/>
    <w:rsid w:val="00BA427B"/>
  </w:style>
  <w:style w:type="paragraph" w:customStyle="1" w:styleId="60EE17ABB6CFCD47984AA549C10D03BD">
    <w:name w:val="60EE17ABB6CFCD47984AA549C10D03BD"/>
    <w:rsid w:val="00BA427B"/>
  </w:style>
  <w:style w:type="paragraph" w:customStyle="1" w:styleId="F4504422D7E92F4BB257B54B37886A65">
    <w:name w:val="F4504422D7E92F4BB257B54B37886A65"/>
    <w:rsid w:val="00BA427B"/>
  </w:style>
  <w:style w:type="paragraph" w:customStyle="1" w:styleId="D4399075C5DB3D4484BC034A92E8F05A">
    <w:name w:val="D4399075C5DB3D4484BC034A92E8F05A"/>
    <w:rsid w:val="00BA427B"/>
  </w:style>
  <w:style w:type="paragraph" w:customStyle="1" w:styleId="C44E2945604FD44BAE66E1BA7101DC35">
    <w:name w:val="C44E2945604FD44BAE66E1BA7101DC35"/>
    <w:rsid w:val="00BA427B"/>
  </w:style>
  <w:style w:type="paragraph" w:customStyle="1" w:styleId="8DBD833CE58FD347A4FAB34B139B26DC">
    <w:name w:val="8DBD833CE58FD347A4FAB34B139B26DC"/>
    <w:rsid w:val="00270429"/>
  </w:style>
  <w:style w:type="paragraph" w:customStyle="1" w:styleId="342AE41D8EE50145A7F50F0693452A18">
    <w:name w:val="342AE41D8EE50145A7F50F0693452A18"/>
    <w:rsid w:val="00270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{D80A0EDA-2294-4741-9188-41F57E4366DA}tf16402488.dotx</Template>
  <TotalTime>32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Patel</dc:creator>
  <cp:keywords/>
  <dc:description/>
  <cp:lastModifiedBy>Vatsal Patel</cp:lastModifiedBy>
  <cp:revision>27</cp:revision>
  <dcterms:created xsi:type="dcterms:W3CDTF">2019-03-06T03:09:00Z</dcterms:created>
  <dcterms:modified xsi:type="dcterms:W3CDTF">2020-04-27T19:17:00Z</dcterms:modified>
  <cp:category/>
</cp:coreProperties>
</file>