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D7728D" w:rsidRPr="00D7728D" w14:paraId="6599B790" w14:textId="77777777" w:rsidTr="0016668F">
        <w:trPr>
          <w:trHeight w:hRule="exact" w:val="1350"/>
        </w:trPr>
        <w:tc>
          <w:tcPr>
            <w:tcW w:w="9360" w:type="dxa"/>
          </w:tcPr>
          <w:p w14:paraId="34E62EF3" w14:textId="77777777" w:rsidR="00692703" w:rsidRPr="00D7728D" w:rsidRDefault="00FC1702" w:rsidP="00913946">
            <w:pPr>
              <w:pStyle w:val="Title"/>
              <w:rPr>
                <w:b/>
                <w:color w:val="000000" w:themeColor="text1"/>
              </w:rPr>
            </w:pPr>
            <w:r w:rsidRPr="00D7728D">
              <w:rPr>
                <w:b/>
                <w:color w:val="000000" w:themeColor="text1"/>
              </w:rPr>
              <w:t>vatsal</w:t>
            </w:r>
            <w:r w:rsidR="00692703" w:rsidRPr="00D7728D">
              <w:rPr>
                <w:b/>
                <w:color w:val="000000" w:themeColor="text1"/>
              </w:rPr>
              <w:t xml:space="preserve"> </w:t>
            </w:r>
            <w:r w:rsidRPr="00D7728D">
              <w:rPr>
                <w:rStyle w:val="IntenseEmphasis"/>
                <w:color w:val="000000" w:themeColor="text1"/>
              </w:rPr>
              <w:t>patel</w:t>
            </w:r>
          </w:p>
          <w:p w14:paraId="7DA3E223" w14:textId="77777777" w:rsidR="00692703" w:rsidRPr="00D7728D" w:rsidRDefault="00FC1702" w:rsidP="00913946">
            <w:pPr>
              <w:pStyle w:val="ContactInfo"/>
              <w:contextualSpacing w:val="0"/>
              <w:rPr>
                <w:color w:val="000000" w:themeColor="text1"/>
              </w:rPr>
            </w:pPr>
            <w:r w:rsidRPr="00D7728D">
              <w:rPr>
                <w:color w:val="000000" w:themeColor="text1"/>
              </w:rPr>
              <w:t>1206 East Main Street, Russellville, AR 72801</w:t>
            </w:r>
            <w:r w:rsidR="00692703" w:rsidRPr="00D7728D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66BB571D36A5BA4592DB10FB2CA15A5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7728D">
                  <w:rPr>
                    <w:color w:val="000000" w:themeColor="text1"/>
                  </w:rPr>
                  <w:t>·</w:t>
                </w:r>
              </w:sdtContent>
            </w:sdt>
            <w:r w:rsidR="00692703" w:rsidRPr="00D7728D">
              <w:rPr>
                <w:color w:val="000000" w:themeColor="text1"/>
              </w:rPr>
              <w:t xml:space="preserve"> </w:t>
            </w:r>
            <w:r w:rsidRPr="00D7728D">
              <w:rPr>
                <w:color w:val="000000" w:themeColor="text1"/>
              </w:rPr>
              <w:t>479.692.9685</w:t>
            </w:r>
          </w:p>
          <w:p w14:paraId="13274BF5" w14:textId="77777777" w:rsidR="00692703" w:rsidRPr="00D7728D" w:rsidRDefault="00FC1702" w:rsidP="00913946">
            <w:pPr>
              <w:pStyle w:val="ContactInfoEmphasis"/>
              <w:contextualSpacing w:val="0"/>
              <w:rPr>
                <w:b w:val="0"/>
                <w:color w:val="000000" w:themeColor="text1"/>
              </w:rPr>
            </w:pPr>
            <w:r w:rsidRPr="00D7728D">
              <w:rPr>
                <w:b w:val="0"/>
                <w:color w:val="000000" w:themeColor="text1"/>
              </w:rPr>
              <w:t>Vasupatel1999@gmail.com</w:t>
            </w:r>
          </w:p>
        </w:tc>
      </w:tr>
      <w:tr w:rsidR="00D7728D" w:rsidRPr="00D7728D" w14:paraId="631530E4" w14:textId="77777777" w:rsidTr="00E46878">
        <w:trPr>
          <w:trHeight w:val="535"/>
        </w:trPr>
        <w:tc>
          <w:tcPr>
            <w:tcW w:w="9360" w:type="dxa"/>
          </w:tcPr>
          <w:p w14:paraId="55240D0B" w14:textId="77777777" w:rsidR="001755A8" w:rsidRPr="00D7728D" w:rsidRDefault="001755A8" w:rsidP="00913946">
            <w:pPr>
              <w:contextualSpacing w:val="0"/>
              <w:rPr>
                <w:color w:val="000000" w:themeColor="text1"/>
              </w:rPr>
            </w:pPr>
          </w:p>
        </w:tc>
      </w:tr>
    </w:tbl>
    <w:p w14:paraId="3F01891F" w14:textId="77777777" w:rsidR="004E01EB" w:rsidRPr="00D7728D" w:rsidRDefault="00DF3A4F" w:rsidP="004E01EB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Experience:"/>
          <w:tag w:val="Experience:"/>
          <w:id w:val="-1983300934"/>
          <w:placeholder>
            <w:docPart w:val="064C9757227E0A4887569D37841F39D9"/>
          </w:placeholder>
          <w:temporary/>
          <w:showingPlcHdr/>
          <w15:appearance w15:val="hidden"/>
        </w:sdtPr>
        <w:sdtEndPr/>
        <w:sdtContent>
          <w:r w:rsidR="004E01EB" w:rsidRPr="00D7728D">
            <w:rPr>
              <w:color w:val="000000" w:themeColor="text1"/>
            </w:rPr>
            <w:t>Experience</w:t>
          </w:r>
        </w:sdtContent>
      </w:sdt>
    </w:p>
    <w:tbl>
      <w:tblPr>
        <w:tblStyle w:val="TableGrid"/>
        <w:tblW w:w="4975" w:type="pct"/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D7728D" w:rsidRPr="00D7728D" w14:paraId="2FA9E4C6" w14:textId="77777777" w:rsidTr="00E76E7A">
        <w:tc>
          <w:tcPr>
            <w:tcW w:w="9290" w:type="dxa"/>
          </w:tcPr>
          <w:p w14:paraId="38F6527D" w14:textId="77777777" w:rsidR="001D0BF1" w:rsidRPr="00D7728D" w:rsidRDefault="00F77587" w:rsidP="001D0BF1">
            <w:pPr>
              <w:pStyle w:val="Heading3"/>
              <w:contextualSpacing w:val="0"/>
              <w:outlineLvl w:val="2"/>
              <w:rPr>
                <w:b w:val="0"/>
                <w:color w:val="000000" w:themeColor="text1"/>
              </w:rPr>
            </w:pPr>
            <w:r w:rsidRPr="00D7728D">
              <w:rPr>
                <w:b w:val="0"/>
                <w:color w:val="000000" w:themeColor="text1"/>
              </w:rPr>
              <w:t>may 15, 2016</w:t>
            </w:r>
            <w:r w:rsidR="001D0BF1" w:rsidRPr="00D7728D">
              <w:rPr>
                <w:b w:val="0"/>
                <w:color w:val="000000" w:themeColor="text1"/>
              </w:rPr>
              <w:t xml:space="preserve"> – </w:t>
            </w:r>
            <w:r w:rsidRPr="00D7728D">
              <w:rPr>
                <w:b w:val="0"/>
                <w:color w:val="000000" w:themeColor="text1"/>
              </w:rPr>
              <w:t>present</w:t>
            </w:r>
          </w:p>
          <w:p w14:paraId="5CC75249" w14:textId="77777777" w:rsidR="001D0BF1" w:rsidRPr="00D7728D" w:rsidRDefault="00F77587" w:rsidP="001D0BF1">
            <w:pPr>
              <w:pStyle w:val="Heading2"/>
              <w:contextualSpacing w:val="0"/>
              <w:outlineLvl w:val="1"/>
              <w:rPr>
                <w:color w:val="000000" w:themeColor="text1"/>
                <w:sz w:val="24"/>
              </w:rPr>
            </w:pPr>
            <w:r w:rsidRPr="00D7728D">
              <w:rPr>
                <w:color w:val="000000" w:themeColor="text1"/>
                <w:sz w:val="24"/>
              </w:rPr>
              <w:t>Front Desk clerk</w:t>
            </w:r>
            <w:r w:rsidR="001D0BF1" w:rsidRPr="00D7728D">
              <w:rPr>
                <w:color w:val="000000" w:themeColor="text1"/>
                <w:sz w:val="24"/>
              </w:rPr>
              <w:t xml:space="preserve">, </w:t>
            </w:r>
            <w:r w:rsidRPr="00D7728D">
              <w:rPr>
                <w:rStyle w:val="SubtleReference"/>
                <w:color w:val="000000" w:themeColor="text1"/>
                <w:sz w:val="24"/>
              </w:rPr>
              <w:t>budget inn, RUSSELLVILLE, AR</w:t>
            </w:r>
          </w:p>
          <w:p w14:paraId="65ACA24B" w14:textId="77777777" w:rsidR="001E3120" w:rsidRDefault="00D7728D" w:rsidP="00C912F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C912FB">
              <w:rPr>
                <w:color w:val="000000" w:themeColor="text1"/>
              </w:rPr>
              <w:t xml:space="preserve">Greeting customers and make them feel welcome. </w:t>
            </w:r>
            <w:r w:rsidR="00C912FB" w:rsidRPr="00C912FB">
              <w:rPr>
                <w:color w:val="000000" w:themeColor="text1"/>
              </w:rPr>
              <w:t>Making sure customers have a comfortable night stay.</w:t>
            </w:r>
          </w:p>
          <w:p w14:paraId="2ADB070A" w14:textId="77777777" w:rsidR="00C912FB" w:rsidRPr="00C912FB" w:rsidRDefault="00C912FB" w:rsidP="00C912F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Preparing shift reports and monthly revenue reports. </w:t>
            </w:r>
          </w:p>
        </w:tc>
      </w:tr>
      <w:tr w:rsidR="00D7728D" w:rsidRPr="00D7728D" w14:paraId="07E97AC7" w14:textId="77777777" w:rsidTr="00E76E7A">
        <w:tc>
          <w:tcPr>
            <w:tcW w:w="9290" w:type="dxa"/>
          </w:tcPr>
          <w:p w14:paraId="23BA471D" w14:textId="77777777" w:rsidR="00F61DF9" w:rsidRDefault="00C912FB" w:rsidP="00C912F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C912FB">
              <w:rPr>
                <w:color w:val="000000" w:themeColor="text1"/>
              </w:rPr>
              <w:t>Maintaining Check-Inn software on the front desk</w:t>
            </w:r>
            <w:r>
              <w:rPr>
                <w:color w:val="000000" w:themeColor="text1"/>
              </w:rPr>
              <w:t>.</w:t>
            </w:r>
          </w:p>
          <w:p w14:paraId="3C46EC71" w14:textId="77777777" w:rsidR="00C912FB" w:rsidRPr="00C912FB" w:rsidRDefault="00C912FB" w:rsidP="00C912FB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Maintaining internet network is </w:t>
            </w:r>
            <w:r w:rsidR="00505399">
              <w:rPr>
                <w:color w:val="000000" w:themeColor="text1"/>
              </w:rPr>
              <w:t xml:space="preserve">always </w:t>
            </w:r>
            <w:r>
              <w:rPr>
                <w:color w:val="000000" w:themeColor="text1"/>
              </w:rPr>
              <w:t>stable and reliable for everyone.</w:t>
            </w:r>
          </w:p>
        </w:tc>
      </w:tr>
    </w:tbl>
    <w:sdt>
      <w:sdtPr>
        <w:rPr>
          <w:color w:val="000000" w:themeColor="text1"/>
        </w:rPr>
        <w:alias w:val="Education:"/>
        <w:tag w:val="Education:"/>
        <w:id w:val="-1908763273"/>
        <w:placeholder>
          <w:docPart w:val="C3AF37E0884E6C48A4C3BDA02053A107"/>
        </w:placeholder>
        <w:temporary/>
        <w:showingPlcHdr/>
        <w15:appearance w15:val="hidden"/>
      </w:sdtPr>
      <w:sdtEndPr/>
      <w:sdtContent>
        <w:p w14:paraId="2317E1F6" w14:textId="77777777" w:rsidR="00DA59AA" w:rsidRPr="00D7728D" w:rsidRDefault="00DA59AA" w:rsidP="0097790C">
          <w:pPr>
            <w:pStyle w:val="Heading1"/>
            <w:rPr>
              <w:color w:val="000000" w:themeColor="text1"/>
            </w:rPr>
          </w:pPr>
          <w:r w:rsidRPr="00D7728D">
            <w:rPr>
              <w:color w:val="000000" w:themeColor="text1"/>
            </w:rPr>
            <w:t>Education</w:t>
          </w:r>
        </w:p>
      </w:sdtContent>
    </w:sdt>
    <w:tbl>
      <w:tblPr>
        <w:tblStyle w:val="TableGrid"/>
        <w:tblW w:w="4663" w:type="pct"/>
        <w:tblLook w:val="04A0" w:firstRow="1" w:lastRow="0" w:firstColumn="1" w:lastColumn="0" w:noHBand="0" w:noVBand="1"/>
        <w:tblDescription w:val="Education layout table"/>
      </w:tblPr>
      <w:tblGrid>
        <w:gridCol w:w="8729"/>
      </w:tblGrid>
      <w:tr w:rsidR="00D7728D" w:rsidRPr="00D7728D" w14:paraId="001CEDBD" w14:textId="77777777" w:rsidTr="00E76E7A">
        <w:tc>
          <w:tcPr>
            <w:tcW w:w="8729" w:type="dxa"/>
          </w:tcPr>
          <w:p w14:paraId="664460A6" w14:textId="77777777" w:rsidR="001D0BF1" w:rsidRPr="00D7728D" w:rsidRDefault="007D35E2" w:rsidP="00E76E7A">
            <w:pPr>
              <w:pStyle w:val="Heading3"/>
              <w:contextualSpacing w:val="0"/>
              <w:outlineLvl w:val="2"/>
              <w:rPr>
                <w:b w:val="0"/>
                <w:color w:val="000000" w:themeColor="text1"/>
              </w:rPr>
            </w:pPr>
            <w:r w:rsidRPr="00D7728D">
              <w:rPr>
                <w:b w:val="0"/>
                <w:color w:val="000000" w:themeColor="text1"/>
              </w:rPr>
              <w:t>anticipated december 2021</w:t>
            </w:r>
          </w:p>
          <w:p w14:paraId="683CA8AD" w14:textId="77777777" w:rsidR="00E76E7A" w:rsidRPr="00D7728D" w:rsidRDefault="00C56D9D" w:rsidP="00E76E7A">
            <w:pPr>
              <w:pStyle w:val="Heading2"/>
              <w:contextualSpacing w:val="0"/>
              <w:outlineLvl w:val="1"/>
              <w:rPr>
                <w:color w:val="000000" w:themeColor="text1"/>
                <w:sz w:val="24"/>
              </w:rPr>
            </w:pPr>
            <w:r w:rsidRPr="00D7728D">
              <w:rPr>
                <w:color w:val="000000" w:themeColor="text1"/>
                <w:sz w:val="24"/>
              </w:rPr>
              <w:t>bachelor of science in computer science,</w:t>
            </w:r>
            <w:r w:rsidR="00E76E7A" w:rsidRPr="00D7728D">
              <w:rPr>
                <w:color w:val="000000" w:themeColor="text1"/>
                <w:sz w:val="24"/>
              </w:rPr>
              <w:t xml:space="preserve"> and information technology </w:t>
            </w:r>
          </w:p>
          <w:p w14:paraId="7A1FF605" w14:textId="77777777" w:rsidR="007538DC" w:rsidRPr="00D7728D" w:rsidRDefault="00E76E7A" w:rsidP="007D35E2">
            <w:pPr>
              <w:pStyle w:val="Heading2"/>
              <w:contextualSpacing w:val="0"/>
              <w:outlineLvl w:val="1"/>
              <w:rPr>
                <w:rStyle w:val="SubtleReference"/>
                <w:color w:val="000000" w:themeColor="text1"/>
                <w:sz w:val="24"/>
              </w:rPr>
            </w:pPr>
            <w:r w:rsidRPr="00D7728D">
              <w:rPr>
                <w:rStyle w:val="SubtleReference"/>
                <w:color w:val="000000" w:themeColor="text1"/>
                <w:sz w:val="24"/>
              </w:rPr>
              <w:t>arkansas tech university, russellville, ar</w:t>
            </w:r>
          </w:p>
          <w:p w14:paraId="372E23B7" w14:textId="77777777" w:rsidR="00D7728D" w:rsidRPr="00D7728D" w:rsidRDefault="00D7728D" w:rsidP="00D7728D">
            <w:pPr>
              <w:pStyle w:val="Heading2"/>
              <w:numPr>
                <w:ilvl w:val="0"/>
                <w:numId w:val="14"/>
              </w:numPr>
              <w:contextualSpacing w:val="0"/>
              <w:outlineLvl w:val="1"/>
              <w:rPr>
                <w:b w:val="0"/>
                <w:color w:val="000000" w:themeColor="text1"/>
                <w:sz w:val="22"/>
              </w:rPr>
            </w:pPr>
            <w:r w:rsidRPr="00D7728D">
              <w:rPr>
                <w:b w:val="0"/>
                <w:color w:val="000000" w:themeColor="text1"/>
                <w:sz w:val="22"/>
              </w:rPr>
              <w:t>dean’s list, GPA 3.91</w:t>
            </w:r>
          </w:p>
        </w:tc>
      </w:tr>
    </w:tbl>
    <w:sdt>
      <w:sdtPr>
        <w:rPr>
          <w:color w:val="000000" w:themeColor="text1"/>
        </w:rPr>
        <w:alias w:val="Skills:"/>
        <w:tag w:val="Skills:"/>
        <w:id w:val="-1392877668"/>
        <w:placeholder>
          <w:docPart w:val="D9938DF0EC3EF24EB646318F5F307BB3"/>
        </w:placeholder>
        <w:temporary/>
        <w:showingPlcHdr/>
        <w15:appearance w15:val="hidden"/>
      </w:sdtPr>
      <w:sdtEndPr/>
      <w:sdtContent>
        <w:p w14:paraId="70D91F5C" w14:textId="77777777" w:rsidR="00486277" w:rsidRPr="00D7728D" w:rsidRDefault="00486277" w:rsidP="00486277">
          <w:pPr>
            <w:pStyle w:val="Heading1"/>
            <w:rPr>
              <w:color w:val="000000" w:themeColor="text1"/>
            </w:rPr>
          </w:pPr>
          <w:r w:rsidRPr="00D7728D">
            <w:rPr>
              <w:color w:val="000000" w:themeColor="text1"/>
            </w:rPr>
            <w:t>Skills</w:t>
          </w:r>
        </w:p>
      </w:sdtContent>
    </w:sdt>
    <w:tbl>
      <w:tblPr>
        <w:tblStyle w:val="TableGrid"/>
        <w:tblW w:w="46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729"/>
      </w:tblGrid>
      <w:tr w:rsidR="00163A4D" w:rsidRPr="00D7728D" w14:paraId="1C032158" w14:textId="77777777" w:rsidTr="00163A4D">
        <w:tc>
          <w:tcPr>
            <w:tcW w:w="8730" w:type="dxa"/>
          </w:tcPr>
          <w:p w14:paraId="5494F300" w14:textId="77777777" w:rsidR="00163A4D" w:rsidRPr="00E46878" w:rsidRDefault="00163A4D" w:rsidP="00D7728D">
            <w:pPr>
              <w:pStyle w:val="ListBullet"/>
              <w:numPr>
                <w:ilvl w:val="0"/>
                <w:numId w:val="15"/>
              </w:numPr>
              <w:contextualSpacing w:val="0"/>
              <w:rPr>
                <w:color w:val="000000" w:themeColor="text1"/>
              </w:rPr>
            </w:pPr>
            <w:r w:rsidRPr="00E46878">
              <w:rPr>
                <w:color w:val="000000" w:themeColor="text1"/>
              </w:rPr>
              <w:t>Windows XP through Windows 10.</w:t>
            </w:r>
          </w:p>
          <w:p w14:paraId="713B227C" w14:textId="77777777" w:rsidR="00163A4D" w:rsidRPr="00E46878" w:rsidRDefault="00163A4D" w:rsidP="00D7728D">
            <w:pPr>
              <w:pStyle w:val="ListBullet"/>
              <w:numPr>
                <w:ilvl w:val="0"/>
                <w:numId w:val="15"/>
              </w:numPr>
              <w:contextualSpacing w:val="0"/>
              <w:rPr>
                <w:color w:val="000000" w:themeColor="text1"/>
              </w:rPr>
            </w:pPr>
            <w:r w:rsidRPr="00E46878">
              <w:rPr>
                <w:color w:val="000000" w:themeColor="text1"/>
              </w:rPr>
              <w:t>MacOS Yosemite through MacOS Mojave.</w:t>
            </w:r>
          </w:p>
          <w:p w14:paraId="04A6E6F0" w14:textId="77777777" w:rsidR="00163A4D" w:rsidRPr="00E46878" w:rsidRDefault="00163A4D" w:rsidP="00163A4D">
            <w:pPr>
              <w:pStyle w:val="ListBullet"/>
              <w:numPr>
                <w:ilvl w:val="0"/>
                <w:numId w:val="15"/>
              </w:numPr>
              <w:contextualSpacing w:val="0"/>
              <w:rPr>
                <w:color w:val="000000" w:themeColor="text1"/>
              </w:rPr>
            </w:pPr>
            <w:r w:rsidRPr="00E46878">
              <w:rPr>
                <w:color w:val="000000" w:themeColor="text1"/>
              </w:rPr>
              <w:t>Ubuntu 18.04 and Kali Linux.</w:t>
            </w:r>
          </w:p>
          <w:p w14:paraId="11F62A48" w14:textId="77777777" w:rsidR="00163A4D" w:rsidRPr="00E46878" w:rsidRDefault="00163A4D" w:rsidP="00163A4D">
            <w:pPr>
              <w:pStyle w:val="ListBullet"/>
              <w:numPr>
                <w:ilvl w:val="0"/>
                <w:numId w:val="15"/>
              </w:numPr>
              <w:contextualSpacing w:val="0"/>
              <w:rPr>
                <w:color w:val="000000" w:themeColor="text1"/>
              </w:rPr>
            </w:pPr>
            <w:r w:rsidRPr="00E46878">
              <w:rPr>
                <w:color w:val="000000" w:themeColor="text1"/>
              </w:rPr>
              <w:t>Microsoft Office 2007-2016 (office 365).</w:t>
            </w:r>
          </w:p>
          <w:p w14:paraId="2BC0BC43" w14:textId="77777777" w:rsidR="00163A4D" w:rsidRPr="00163A4D" w:rsidRDefault="00163A4D" w:rsidP="00163A4D">
            <w:pPr>
              <w:pStyle w:val="ListBullet"/>
              <w:numPr>
                <w:ilvl w:val="0"/>
                <w:numId w:val="15"/>
              </w:numPr>
              <w:contextualSpacing w:val="0"/>
              <w:rPr>
                <w:color w:val="000000" w:themeColor="text1"/>
              </w:rPr>
            </w:pPr>
            <w:r w:rsidRPr="00E46878">
              <w:rPr>
                <w:color w:val="000000" w:themeColor="text1"/>
              </w:rPr>
              <w:t>HTML-5, CSS, JavaScript, Python, Java, and C++</w:t>
            </w:r>
          </w:p>
        </w:tc>
      </w:tr>
    </w:tbl>
    <w:sdt>
      <w:sdtPr>
        <w:rPr>
          <w:color w:val="000000" w:themeColor="text1"/>
        </w:rPr>
        <w:alias w:val="Activities:"/>
        <w:tag w:val="Activities:"/>
        <w:id w:val="1223332893"/>
        <w:placeholder>
          <w:docPart w:val="0E033E199B87F2489DA3864A60DD2322"/>
        </w:placeholder>
        <w:temporary/>
        <w:showingPlcHdr/>
        <w15:appearance w15:val="hidden"/>
      </w:sdtPr>
      <w:sdtEndPr/>
      <w:sdtContent>
        <w:p w14:paraId="3F22FFFD" w14:textId="77777777" w:rsidR="00AD782D" w:rsidRPr="00D7728D" w:rsidRDefault="0062312F" w:rsidP="0062312F">
          <w:pPr>
            <w:pStyle w:val="Heading1"/>
            <w:rPr>
              <w:color w:val="000000" w:themeColor="text1"/>
            </w:rPr>
          </w:pPr>
          <w:r w:rsidRPr="00D7728D">
            <w:rPr>
              <w:color w:val="000000" w:themeColor="text1"/>
            </w:rPr>
            <w:t>Activities</w:t>
          </w:r>
        </w:p>
      </w:sdtContent>
    </w:sdt>
    <w:p w14:paraId="3CC370A4" w14:textId="77777777" w:rsidR="00B51D1B" w:rsidRDefault="00163A4D" w:rsidP="006E1507">
      <w:pPr>
        <w:rPr>
          <w:color w:val="000000" w:themeColor="text1"/>
        </w:rPr>
      </w:pPr>
      <w:r>
        <w:rPr>
          <w:color w:val="000000" w:themeColor="text1"/>
        </w:rPr>
        <w:t xml:space="preserve">Volunteer at Russellville Homeless </w:t>
      </w:r>
      <w:r w:rsidR="005750F6">
        <w:rPr>
          <w:color w:val="000000" w:themeColor="text1"/>
        </w:rPr>
        <w:t>Shelter (</w:t>
      </w:r>
      <w:r>
        <w:rPr>
          <w:color w:val="000000" w:themeColor="text1"/>
        </w:rPr>
        <w:t>Jun 2018-Aug 2018).</w:t>
      </w:r>
    </w:p>
    <w:p w14:paraId="30C5145A" w14:textId="77777777" w:rsidR="00163A4D" w:rsidRDefault="005750F6" w:rsidP="00163A4D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Helping people in need to find place to live</w:t>
      </w:r>
      <w:r w:rsidR="00345818">
        <w:rPr>
          <w:color w:val="000000" w:themeColor="text1"/>
        </w:rPr>
        <w:t xml:space="preserve"> and Providing food.</w:t>
      </w:r>
    </w:p>
    <w:p w14:paraId="13AA9332" w14:textId="77777777" w:rsidR="00345818" w:rsidRDefault="00345818" w:rsidP="00163A4D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Helping people in need to find jobs so they can feed themselves and their family.</w:t>
      </w:r>
    </w:p>
    <w:p w14:paraId="11DD981E" w14:textId="58A54694" w:rsidR="00345818" w:rsidRDefault="00345818" w:rsidP="00163A4D">
      <w:pPr>
        <w:pStyle w:val="ListParagraph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Unloading food trucks and disturbing food amongst people in need. </w:t>
      </w:r>
    </w:p>
    <w:p w14:paraId="57917514" w14:textId="67F0E397" w:rsidR="00824181" w:rsidRDefault="00824181" w:rsidP="00824181">
      <w:pPr>
        <w:rPr>
          <w:color w:val="000000" w:themeColor="text1"/>
        </w:rPr>
      </w:pPr>
    </w:p>
    <w:p w14:paraId="1F5816F0" w14:textId="5E2231A9" w:rsidR="00824181" w:rsidRDefault="00824181" w:rsidP="00824181">
      <w:pPr>
        <w:rPr>
          <w:color w:val="000000" w:themeColor="text1"/>
        </w:rPr>
      </w:pPr>
      <w:r>
        <w:rPr>
          <w:color w:val="000000" w:themeColor="text1"/>
        </w:rPr>
        <w:t>GitHub</w:t>
      </w:r>
    </w:p>
    <w:p w14:paraId="21FB8FDA" w14:textId="6998F83E" w:rsidR="00824181" w:rsidRPr="00824181" w:rsidRDefault="00824181" w:rsidP="00824181">
      <w:pPr>
        <w:pStyle w:val="ListParagraph"/>
        <w:numPr>
          <w:ilvl w:val="0"/>
          <w:numId w:val="19"/>
        </w:numPr>
        <w:rPr>
          <w:color w:val="000000" w:themeColor="text1"/>
        </w:rPr>
      </w:pPr>
      <w:r w:rsidRPr="00824181">
        <w:rPr>
          <w:color w:val="000000" w:themeColor="text1"/>
        </w:rPr>
        <w:t>https://github.com/vatsalpatel9/Projects.git</w:t>
      </w:r>
      <w:bookmarkStart w:id="0" w:name="_GoBack"/>
      <w:bookmarkEnd w:id="0"/>
    </w:p>
    <w:sectPr w:rsidR="00824181" w:rsidRPr="0082418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FA19E" w14:textId="77777777" w:rsidR="00DF3A4F" w:rsidRDefault="00DF3A4F" w:rsidP="0068194B">
      <w:r>
        <w:separator/>
      </w:r>
    </w:p>
    <w:p w14:paraId="7FC80B04" w14:textId="77777777" w:rsidR="00DF3A4F" w:rsidRDefault="00DF3A4F"/>
    <w:p w14:paraId="385B99A1" w14:textId="77777777" w:rsidR="00DF3A4F" w:rsidRDefault="00DF3A4F"/>
  </w:endnote>
  <w:endnote w:type="continuationSeparator" w:id="0">
    <w:p w14:paraId="7C5ED15B" w14:textId="77777777" w:rsidR="00DF3A4F" w:rsidRDefault="00DF3A4F" w:rsidP="0068194B">
      <w:r>
        <w:continuationSeparator/>
      </w:r>
    </w:p>
    <w:p w14:paraId="5C928984" w14:textId="77777777" w:rsidR="00DF3A4F" w:rsidRDefault="00DF3A4F"/>
    <w:p w14:paraId="7CB277B9" w14:textId="77777777" w:rsidR="00DF3A4F" w:rsidRDefault="00DF3A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2BE9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2D9AB" w14:textId="77777777" w:rsidR="00DF3A4F" w:rsidRDefault="00DF3A4F" w:rsidP="0068194B">
      <w:r>
        <w:separator/>
      </w:r>
    </w:p>
    <w:p w14:paraId="562550D5" w14:textId="77777777" w:rsidR="00DF3A4F" w:rsidRDefault="00DF3A4F"/>
    <w:p w14:paraId="709AE1CE" w14:textId="77777777" w:rsidR="00DF3A4F" w:rsidRDefault="00DF3A4F"/>
  </w:footnote>
  <w:footnote w:type="continuationSeparator" w:id="0">
    <w:p w14:paraId="19CDCBA0" w14:textId="77777777" w:rsidR="00DF3A4F" w:rsidRDefault="00DF3A4F" w:rsidP="0068194B">
      <w:r>
        <w:continuationSeparator/>
      </w:r>
    </w:p>
    <w:p w14:paraId="07098781" w14:textId="77777777" w:rsidR="00DF3A4F" w:rsidRDefault="00DF3A4F"/>
    <w:p w14:paraId="13A01EB2" w14:textId="77777777" w:rsidR="00DF3A4F" w:rsidRDefault="00DF3A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4379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915AC9" wp14:editId="7054B56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FA089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CACB3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7C53534"/>
    <w:multiLevelType w:val="multilevel"/>
    <w:tmpl w:val="9A148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0DC43C32"/>
    <w:multiLevelType w:val="multilevel"/>
    <w:tmpl w:val="9A148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B92316D"/>
    <w:multiLevelType w:val="hybridMultilevel"/>
    <w:tmpl w:val="BDB0AE5E"/>
    <w:lvl w:ilvl="0" w:tplc="2B14EF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690B96"/>
    <w:multiLevelType w:val="hybridMultilevel"/>
    <w:tmpl w:val="52CCC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342E"/>
    <w:multiLevelType w:val="multilevel"/>
    <w:tmpl w:val="9A148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741B06CF"/>
    <w:multiLevelType w:val="multilevel"/>
    <w:tmpl w:val="9A148B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6"/>
  </w:num>
  <w:num w:numId="15">
    <w:abstractNumId w:val="10"/>
  </w:num>
  <w:num w:numId="16">
    <w:abstractNumId w:val="17"/>
  </w:num>
  <w:num w:numId="17">
    <w:abstractNumId w:val="18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02"/>
    <w:rsid w:val="000001EF"/>
    <w:rsid w:val="00003396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63A4D"/>
    <w:rsid w:val="0016668F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5818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5399"/>
    <w:rsid w:val="00510392"/>
    <w:rsid w:val="00513E2A"/>
    <w:rsid w:val="00566A35"/>
    <w:rsid w:val="0056701E"/>
    <w:rsid w:val="005740D7"/>
    <w:rsid w:val="005750F6"/>
    <w:rsid w:val="005A0F26"/>
    <w:rsid w:val="005A1B10"/>
    <w:rsid w:val="005A6850"/>
    <w:rsid w:val="005B1B1B"/>
    <w:rsid w:val="005C5932"/>
    <w:rsid w:val="005D1E9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35E2"/>
    <w:rsid w:val="007E6A61"/>
    <w:rsid w:val="00801140"/>
    <w:rsid w:val="00803404"/>
    <w:rsid w:val="00824181"/>
    <w:rsid w:val="00834955"/>
    <w:rsid w:val="00855B59"/>
    <w:rsid w:val="00860461"/>
    <w:rsid w:val="0086487C"/>
    <w:rsid w:val="00870B20"/>
    <w:rsid w:val="008753E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6D9D"/>
    <w:rsid w:val="00C57FC6"/>
    <w:rsid w:val="00C66A7D"/>
    <w:rsid w:val="00C779DA"/>
    <w:rsid w:val="00C814F7"/>
    <w:rsid w:val="00C912F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728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4F"/>
    <w:rsid w:val="00DF4D6C"/>
    <w:rsid w:val="00E01923"/>
    <w:rsid w:val="00E14498"/>
    <w:rsid w:val="00E2397A"/>
    <w:rsid w:val="00E254DB"/>
    <w:rsid w:val="00E300FC"/>
    <w:rsid w:val="00E362DB"/>
    <w:rsid w:val="00E46878"/>
    <w:rsid w:val="00E5632B"/>
    <w:rsid w:val="00E70240"/>
    <w:rsid w:val="00E71E6B"/>
    <w:rsid w:val="00E76E7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7587"/>
    <w:rsid w:val="00F81960"/>
    <w:rsid w:val="00F8769D"/>
    <w:rsid w:val="00F9350C"/>
    <w:rsid w:val="00F94EB5"/>
    <w:rsid w:val="00F9624D"/>
    <w:rsid w:val="00FB31C1"/>
    <w:rsid w:val="00FB58F2"/>
    <w:rsid w:val="00FC170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F7245"/>
  <w15:chartTrackingRefBased/>
  <w15:docId w15:val="{A2DF0188-BA7B-194D-AFA8-E203E68E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24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4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tsalpatel/Library/Containers/com.microsoft.Word/Data/Library/Application%20Support/Microsoft/Office/16.0/DTS/Search/%7b93168BF5-B618-174C-8291-FE5519A2541D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BB571D36A5BA4592DB10FB2CA1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A2B54-E3F7-4B46-B102-4E3864A0F4CE}"/>
      </w:docPartPr>
      <w:docPartBody>
        <w:p w:rsidR="00DB4B3A" w:rsidRDefault="00BD2024">
          <w:pPr>
            <w:pStyle w:val="66BB571D36A5BA4592DB10FB2CA15A5C"/>
          </w:pPr>
          <w:r w:rsidRPr="00CF1A49">
            <w:t>·</w:t>
          </w:r>
        </w:p>
      </w:docPartBody>
    </w:docPart>
    <w:docPart>
      <w:docPartPr>
        <w:name w:val="064C9757227E0A4887569D37841F39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3FACF-347C-2A40-81C1-D0B0A32CE2C0}"/>
      </w:docPartPr>
      <w:docPartBody>
        <w:p w:rsidR="00DB4B3A" w:rsidRDefault="00BD2024">
          <w:pPr>
            <w:pStyle w:val="064C9757227E0A4887569D37841F39D9"/>
          </w:pPr>
          <w:r w:rsidRPr="00CF1A49">
            <w:t>Experience</w:t>
          </w:r>
        </w:p>
      </w:docPartBody>
    </w:docPart>
    <w:docPart>
      <w:docPartPr>
        <w:name w:val="C3AF37E0884E6C48A4C3BDA02053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D6F8C-2115-6B42-8473-BD601D54A1AF}"/>
      </w:docPartPr>
      <w:docPartBody>
        <w:p w:rsidR="00DB4B3A" w:rsidRDefault="00BD2024">
          <w:pPr>
            <w:pStyle w:val="C3AF37E0884E6C48A4C3BDA02053A107"/>
          </w:pPr>
          <w:r w:rsidRPr="00CF1A49">
            <w:t>Education</w:t>
          </w:r>
        </w:p>
      </w:docPartBody>
    </w:docPart>
    <w:docPart>
      <w:docPartPr>
        <w:name w:val="D9938DF0EC3EF24EB646318F5F307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78557-20A7-714E-BAB5-2DEC26A111DB}"/>
      </w:docPartPr>
      <w:docPartBody>
        <w:p w:rsidR="00DB4B3A" w:rsidRDefault="00BD2024">
          <w:pPr>
            <w:pStyle w:val="D9938DF0EC3EF24EB646318F5F307BB3"/>
          </w:pPr>
          <w:r w:rsidRPr="00CF1A49">
            <w:t>Skills</w:t>
          </w:r>
        </w:p>
      </w:docPartBody>
    </w:docPart>
    <w:docPart>
      <w:docPartPr>
        <w:name w:val="0E033E199B87F2489DA3864A60DD2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1B5A0-57BD-9748-9807-001188551E05}"/>
      </w:docPartPr>
      <w:docPartBody>
        <w:p w:rsidR="00DB4B3A" w:rsidRDefault="00BD2024">
          <w:pPr>
            <w:pStyle w:val="0E033E199B87F2489DA3864A60DD2322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F7"/>
    <w:rsid w:val="00A77668"/>
    <w:rsid w:val="00BD2024"/>
    <w:rsid w:val="00DB4B3A"/>
    <w:rsid w:val="00F4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7B4D60D5719649AE2739F9C900F298">
    <w:name w:val="8D7B4D60D5719649AE2739F9C900F298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693A6DD97C8A14CA4632B8282C8B1C4">
    <w:name w:val="5693A6DD97C8A14CA4632B8282C8B1C4"/>
  </w:style>
  <w:style w:type="paragraph" w:customStyle="1" w:styleId="A938B93F146B974DBB7EA0F326D87B4A">
    <w:name w:val="A938B93F146B974DBB7EA0F326D87B4A"/>
  </w:style>
  <w:style w:type="paragraph" w:customStyle="1" w:styleId="66BB571D36A5BA4592DB10FB2CA15A5C">
    <w:name w:val="66BB571D36A5BA4592DB10FB2CA15A5C"/>
  </w:style>
  <w:style w:type="paragraph" w:customStyle="1" w:styleId="ABF89A18DF3554429B3543D55D82AD6A">
    <w:name w:val="ABF89A18DF3554429B3543D55D82AD6A"/>
  </w:style>
  <w:style w:type="paragraph" w:customStyle="1" w:styleId="55D6D41AD2D0DB4F9C6F0A7F86C4FB76">
    <w:name w:val="55D6D41AD2D0DB4F9C6F0A7F86C4FB76"/>
  </w:style>
  <w:style w:type="paragraph" w:customStyle="1" w:styleId="900B9C9BE750B34CA17D28A4FB3D14CF">
    <w:name w:val="900B9C9BE750B34CA17D28A4FB3D14CF"/>
  </w:style>
  <w:style w:type="paragraph" w:customStyle="1" w:styleId="B4056035B908FF4D91C080F5EB5A53AC">
    <w:name w:val="B4056035B908FF4D91C080F5EB5A53AC"/>
  </w:style>
  <w:style w:type="paragraph" w:customStyle="1" w:styleId="DFDD9CC25879024492A3C9EA24028DD1">
    <w:name w:val="DFDD9CC25879024492A3C9EA24028DD1"/>
  </w:style>
  <w:style w:type="paragraph" w:customStyle="1" w:styleId="9B082683BC721D4AA053C6C50BE59A2B">
    <w:name w:val="9B082683BC721D4AA053C6C50BE59A2B"/>
  </w:style>
  <w:style w:type="paragraph" w:customStyle="1" w:styleId="CAD8745AFFD4E2449DB1CECBDB34724B">
    <w:name w:val="CAD8745AFFD4E2449DB1CECBDB34724B"/>
  </w:style>
  <w:style w:type="paragraph" w:customStyle="1" w:styleId="064C9757227E0A4887569D37841F39D9">
    <w:name w:val="064C9757227E0A4887569D37841F39D9"/>
  </w:style>
  <w:style w:type="paragraph" w:customStyle="1" w:styleId="6B25F2FEA50CB94993C1631AC33919C7">
    <w:name w:val="6B25F2FEA50CB94993C1631AC33919C7"/>
  </w:style>
  <w:style w:type="paragraph" w:customStyle="1" w:styleId="A1443E5FD82936499934FDB5556A0695">
    <w:name w:val="A1443E5FD82936499934FDB5556A0695"/>
  </w:style>
  <w:style w:type="paragraph" w:customStyle="1" w:styleId="E3CFD34CA4B1C14BB92FD02B30C42715">
    <w:name w:val="E3CFD34CA4B1C14BB92FD02B30C42715"/>
  </w:style>
  <w:style w:type="character" w:styleId="SubtleReference">
    <w:name w:val="Subtle Reference"/>
    <w:basedOn w:val="DefaultParagraphFont"/>
    <w:uiPriority w:val="10"/>
    <w:qFormat/>
    <w:rsid w:val="00F461F7"/>
    <w:rPr>
      <w:b/>
      <w:caps w:val="0"/>
      <w:smallCaps/>
      <w:color w:val="595959" w:themeColor="text1" w:themeTint="A6"/>
    </w:rPr>
  </w:style>
  <w:style w:type="paragraph" w:customStyle="1" w:styleId="17581D7ACDF61A499003A65A3173A636">
    <w:name w:val="17581D7ACDF61A499003A65A3173A636"/>
  </w:style>
  <w:style w:type="paragraph" w:customStyle="1" w:styleId="B2877C3B6DB73D4A9D47E5FAE93A7A20">
    <w:name w:val="B2877C3B6DB73D4A9D47E5FAE93A7A20"/>
  </w:style>
  <w:style w:type="paragraph" w:customStyle="1" w:styleId="B4EE74D920A9814CA03D9A18F7726555">
    <w:name w:val="B4EE74D920A9814CA03D9A18F7726555"/>
  </w:style>
  <w:style w:type="paragraph" w:customStyle="1" w:styleId="6D06282A7BAFFE4AA7336800C84CFA06">
    <w:name w:val="6D06282A7BAFFE4AA7336800C84CFA06"/>
  </w:style>
  <w:style w:type="paragraph" w:customStyle="1" w:styleId="58FC638522E74941B58E18E43DEF0FA9">
    <w:name w:val="58FC638522E74941B58E18E43DEF0FA9"/>
  </w:style>
  <w:style w:type="paragraph" w:customStyle="1" w:styleId="89ABDD69F1F514419DA7E270E8888A3E">
    <w:name w:val="89ABDD69F1F514419DA7E270E8888A3E"/>
  </w:style>
  <w:style w:type="paragraph" w:customStyle="1" w:styleId="E7ACB60C30FA4441A46E66527CA27AC1">
    <w:name w:val="E7ACB60C30FA4441A46E66527CA27AC1"/>
  </w:style>
  <w:style w:type="paragraph" w:customStyle="1" w:styleId="C3AF37E0884E6C48A4C3BDA02053A107">
    <w:name w:val="C3AF37E0884E6C48A4C3BDA02053A107"/>
  </w:style>
  <w:style w:type="paragraph" w:customStyle="1" w:styleId="3AE6CCA13BC71D4491E5B302459E0EE1">
    <w:name w:val="3AE6CCA13BC71D4491E5B302459E0EE1"/>
  </w:style>
  <w:style w:type="paragraph" w:customStyle="1" w:styleId="2D43EBC7879129468580F72EC067762E">
    <w:name w:val="2D43EBC7879129468580F72EC067762E"/>
  </w:style>
  <w:style w:type="paragraph" w:customStyle="1" w:styleId="2557B9F8E338B94D8E5DAA653612EDAB">
    <w:name w:val="2557B9F8E338B94D8E5DAA653612EDAB"/>
  </w:style>
  <w:style w:type="paragraph" w:customStyle="1" w:styleId="46CA022D859CAA4B9E176048317A62EA">
    <w:name w:val="46CA022D859CAA4B9E176048317A62EA"/>
  </w:style>
  <w:style w:type="paragraph" w:customStyle="1" w:styleId="C2926198E9596E48B1FCE678CBE7EB24">
    <w:name w:val="C2926198E9596E48B1FCE678CBE7EB24"/>
  </w:style>
  <w:style w:type="paragraph" w:customStyle="1" w:styleId="13A911C163F3504FA7CE119BB001CFF8">
    <w:name w:val="13A911C163F3504FA7CE119BB001CFF8"/>
  </w:style>
  <w:style w:type="paragraph" w:customStyle="1" w:styleId="9582A1D459C1A448A5579F3247A2B351">
    <w:name w:val="9582A1D459C1A448A5579F3247A2B351"/>
  </w:style>
  <w:style w:type="paragraph" w:customStyle="1" w:styleId="78DD618FBF6163418271DC1CE151C228">
    <w:name w:val="78DD618FBF6163418271DC1CE151C228"/>
  </w:style>
  <w:style w:type="paragraph" w:customStyle="1" w:styleId="50829F183304DE49BDDD9AB6799EB53B">
    <w:name w:val="50829F183304DE49BDDD9AB6799EB53B"/>
  </w:style>
  <w:style w:type="paragraph" w:customStyle="1" w:styleId="C7C819557B6787459BEBD3E7DDEA86BA">
    <w:name w:val="C7C819557B6787459BEBD3E7DDEA86BA"/>
  </w:style>
  <w:style w:type="paragraph" w:customStyle="1" w:styleId="D9938DF0EC3EF24EB646318F5F307BB3">
    <w:name w:val="D9938DF0EC3EF24EB646318F5F307BB3"/>
  </w:style>
  <w:style w:type="paragraph" w:customStyle="1" w:styleId="81CDD0279676C44EB089597DF7828DBF">
    <w:name w:val="81CDD0279676C44EB089597DF7828DBF"/>
  </w:style>
  <w:style w:type="paragraph" w:customStyle="1" w:styleId="BF3A97F56D6A6E40B1AEC7A9BE12B5D3">
    <w:name w:val="BF3A97F56D6A6E40B1AEC7A9BE12B5D3"/>
  </w:style>
  <w:style w:type="paragraph" w:customStyle="1" w:styleId="915F54FA790BD84CBBFC23567E25D764">
    <w:name w:val="915F54FA790BD84CBBFC23567E25D764"/>
  </w:style>
  <w:style w:type="paragraph" w:customStyle="1" w:styleId="EA87B7AA37443542B9E063911CE735C3">
    <w:name w:val="EA87B7AA37443542B9E063911CE735C3"/>
  </w:style>
  <w:style w:type="paragraph" w:customStyle="1" w:styleId="E25C973AA9B3614A9A206C3DD40727CB">
    <w:name w:val="E25C973AA9B3614A9A206C3DD40727CB"/>
  </w:style>
  <w:style w:type="paragraph" w:customStyle="1" w:styleId="0E033E199B87F2489DA3864A60DD2322">
    <w:name w:val="0E033E199B87F2489DA3864A60DD2322"/>
  </w:style>
  <w:style w:type="paragraph" w:customStyle="1" w:styleId="B6E88CB1173E7C4D9812676CE5885A8A">
    <w:name w:val="B6E88CB1173E7C4D9812676CE5885A8A"/>
  </w:style>
  <w:style w:type="paragraph" w:customStyle="1" w:styleId="014A2695ECA75D49841AA76D324CBEB0">
    <w:name w:val="014A2695ECA75D49841AA76D324CBEB0"/>
    <w:rsid w:val="00F461F7"/>
  </w:style>
  <w:style w:type="paragraph" w:customStyle="1" w:styleId="4639499225F33F4692A190815639901D">
    <w:name w:val="4639499225F33F4692A190815639901D"/>
    <w:rsid w:val="00F461F7"/>
  </w:style>
  <w:style w:type="paragraph" w:customStyle="1" w:styleId="D8CC4EB539188E4183F90C89DB4A8CCE">
    <w:name w:val="D8CC4EB539188E4183F90C89DB4A8CCE"/>
    <w:rsid w:val="00F461F7"/>
  </w:style>
  <w:style w:type="paragraph" w:customStyle="1" w:styleId="03A8156864D6BB42B3653E3BC68637BB">
    <w:name w:val="03A8156864D6BB42B3653E3BC68637BB"/>
    <w:rsid w:val="00F461F7"/>
  </w:style>
  <w:style w:type="paragraph" w:customStyle="1" w:styleId="427D7A63CA3689489CFD74C7EDD5DCE1">
    <w:name w:val="427D7A63CA3689489CFD74C7EDD5DCE1"/>
    <w:rsid w:val="00F461F7"/>
  </w:style>
  <w:style w:type="paragraph" w:customStyle="1" w:styleId="D747EC2F71663B43A7BA0845D6E8311D">
    <w:name w:val="D747EC2F71663B43A7BA0845D6E8311D"/>
    <w:rsid w:val="00F461F7"/>
  </w:style>
  <w:style w:type="paragraph" w:customStyle="1" w:styleId="02060F8B60B1174B98E24AFF43DEB10A">
    <w:name w:val="02060F8B60B1174B98E24AFF43DEB10A"/>
    <w:rsid w:val="00F461F7"/>
  </w:style>
  <w:style w:type="paragraph" w:customStyle="1" w:styleId="CA06817070A6D840A2B52E92651EE68B">
    <w:name w:val="CA06817070A6D840A2B52E92651EE68B"/>
    <w:rsid w:val="00F461F7"/>
  </w:style>
  <w:style w:type="paragraph" w:customStyle="1" w:styleId="97C0D699E7E2A54DADD46DDD47888573">
    <w:name w:val="97C0D699E7E2A54DADD46DDD47888573"/>
    <w:rsid w:val="00F461F7"/>
  </w:style>
  <w:style w:type="paragraph" w:customStyle="1" w:styleId="B0564865A8494D45BCD95DCAB17C9D63">
    <w:name w:val="B0564865A8494D45BCD95DCAB17C9D63"/>
    <w:rsid w:val="00F461F7"/>
  </w:style>
  <w:style w:type="paragraph" w:customStyle="1" w:styleId="D903D4595A6F444E84EA3EC131BB24E9">
    <w:name w:val="D903D4595A6F444E84EA3EC131BB24E9"/>
    <w:rsid w:val="00F461F7"/>
  </w:style>
  <w:style w:type="paragraph" w:customStyle="1" w:styleId="34BAF7FD5BB8934C9B07BA00FEF4AE7C">
    <w:name w:val="34BAF7FD5BB8934C9B07BA00FEF4AE7C"/>
    <w:rsid w:val="00F461F7"/>
  </w:style>
  <w:style w:type="paragraph" w:customStyle="1" w:styleId="071E89ADEFE9644CA1E965690C04DC2A">
    <w:name w:val="071E89ADEFE9644CA1E965690C04DC2A"/>
    <w:rsid w:val="00F461F7"/>
  </w:style>
  <w:style w:type="paragraph" w:customStyle="1" w:styleId="45E19049BB7F034A91BCEF8AD1C244C8">
    <w:name w:val="45E19049BB7F034A91BCEF8AD1C244C8"/>
    <w:rsid w:val="00F461F7"/>
  </w:style>
  <w:style w:type="paragraph" w:customStyle="1" w:styleId="FB89E2BFF3EF7C43AA7A5F44650621C7">
    <w:name w:val="FB89E2BFF3EF7C43AA7A5F44650621C7"/>
    <w:rsid w:val="00F461F7"/>
  </w:style>
  <w:style w:type="paragraph" w:customStyle="1" w:styleId="95ED96E62EBC7C42891A47EEFB1CBE94">
    <w:name w:val="95ED96E62EBC7C42891A47EEFB1CBE94"/>
    <w:rsid w:val="00F461F7"/>
  </w:style>
  <w:style w:type="paragraph" w:customStyle="1" w:styleId="AF9BD8790EAE3C468EDB60D343846D35">
    <w:name w:val="AF9BD8790EAE3C468EDB60D343846D35"/>
    <w:rsid w:val="00F461F7"/>
  </w:style>
  <w:style w:type="paragraph" w:customStyle="1" w:styleId="A665B7AB2959DD4995E4E9F052DFE2D4">
    <w:name w:val="A665B7AB2959DD4995E4E9F052DFE2D4"/>
    <w:rsid w:val="00F461F7"/>
  </w:style>
  <w:style w:type="paragraph" w:customStyle="1" w:styleId="9A0685BCC1976349A39C9AFEF850C833">
    <w:name w:val="9A0685BCC1976349A39C9AFEF850C833"/>
    <w:rsid w:val="00F461F7"/>
  </w:style>
  <w:style w:type="paragraph" w:customStyle="1" w:styleId="5DE9D3BA36DAB048BBBE0124355C331D">
    <w:name w:val="5DE9D3BA36DAB048BBBE0124355C331D"/>
    <w:rsid w:val="00F461F7"/>
  </w:style>
  <w:style w:type="paragraph" w:customStyle="1" w:styleId="EEE8FE5D93F82844BFB3B1C6A53734EB">
    <w:name w:val="EEE8FE5D93F82844BFB3B1C6A53734EB"/>
    <w:rsid w:val="00F461F7"/>
  </w:style>
  <w:style w:type="paragraph" w:customStyle="1" w:styleId="418388C5B0B4DC4DA00BCC8F50EDEB46">
    <w:name w:val="418388C5B0B4DC4DA00BCC8F50EDEB46"/>
    <w:rsid w:val="00F461F7"/>
  </w:style>
  <w:style w:type="paragraph" w:customStyle="1" w:styleId="E1C538E8C4CAB64B8DA9A4C01C47F862">
    <w:name w:val="E1C538E8C4CAB64B8DA9A4C01C47F862"/>
    <w:rsid w:val="00F461F7"/>
  </w:style>
  <w:style w:type="paragraph" w:customStyle="1" w:styleId="14EE2218B5AFEC4DA33118AE10610B7B">
    <w:name w:val="14EE2218B5AFEC4DA33118AE10610B7B"/>
    <w:rsid w:val="00F4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51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2018-10-27T21:03:00Z</dcterms:created>
  <dcterms:modified xsi:type="dcterms:W3CDTF">2018-10-27T22:12:00Z</dcterms:modified>
  <cp:category/>
</cp:coreProperties>
</file>